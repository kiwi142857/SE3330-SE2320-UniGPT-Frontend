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8389A" w14:textId="080C6D7D" w:rsidR="00BB39E1" w:rsidRDefault="00BB39E1" w:rsidP="00BB39E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proofErr w:type="spellStart"/>
      <w:r w:rsidR="00927A3E">
        <w:rPr>
          <w:rFonts w:ascii="Arial" w:hAnsi="Arial" w:hint="eastAsia"/>
        </w:rPr>
        <w:t>UniGPT</w:t>
      </w:r>
      <w:proofErr w:type="spellEnd"/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45606075" w14:textId="77777777" w:rsidR="00BB39E1" w:rsidRDefault="00BB39E1" w:rsidP="00BB39E1">
      <w:pPr>
        <w:pStyle w:val="a4"/>
        <w:wordWrap w:val="0"/>
        <w:jc w:val="right"/>
      </w:pPr>
      <w:r>
        <w:rPr>
          <w:rFonts w:ascii="Arial" w:hAnsi="Arial" w:hint="eastAsia"/>
        </w:rPr>
        <w:t>前</w:t>
      </w:r>
      <w:r>
        <w:rPr>
          <w:rFonts w:ascii="Arial" w:hAnsi="Arial"/>
        </w:rPr>
        <w:t>景</w:t>
      </w:r>
      <w:r>
        <w:rPr>
          <w:rFonts w:ascii="Arial" w:hAnsi="Arial" w:hint="eastAsia"/>
        </w:rPr>
        <w:t>文</w:t>
      </w:r>
      <w:r>
        <w:rPr>
          <w:rFonts w:ascii="Arial" w:hAnsi="Arial"/>
        </w:rPr>
        <w:t>档</w:t>
      </w:r>
    </w:p>
    <w:p w14:paraId="1D6153A7" w14:textId="732AF4AC" w:rsidR="00BB39E1" w:rsidRDefault="00BB39E1" w:rsidP="00BB39E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 w:rsidR="007E0553">
        <w:rPr>
          <w:rFonts w:ascii="Arial" w:hAnsi="Arial" w:hint="eastAsia"/>
          <w:sz w:val="28"/>
        </w:rPr>
        <w:t>2</w:t>
      </w:r>
      <w:r>
        <w:rPr>
          <w:rFonts w:ascii="Arial" w:hAnsi="Arial"/>
          <w:sz w:val="28"/>
        </w:rPr>
        <w:t>&gt;</w:t>
      </w:r>
    </w:p>
    <w:p w14:paraId="41383FBB" w14:textId="77777777" w:rsidR="00BB39E1" w:rsidRPr="007243C1" w:rsidRDefault="00BB39E1" w:rsidP="00BB39E1">
      <w:pPr>
        <w:pStyle w:val="a4"/>
        <w:rPr>
          <w:sz w:val="28"/>
        </w:rPr>
      </w:pPr>
    </w:p>
    <w:p w14:paraId="25F1D090" w14:textId="77777777" w:rsidR="00BB39E1" w:rsidRDefault="00BB39E1" w:rsidP="00BB39E1">
      <w:pPr>
        <w:sectPr w:rsidR="00BB39E1" w:rsidSect="00E8337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8DADFCE" w14:textId="77777777" w:rsidR="00BB39E1" w:rsidRDefault="00BB39E1" w:rsidP="00BB39E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B39E1" w14:paraId="3E780A27" w14:textId="77777777" w:rsidTr="007F6065">
        <w:tc>
          <w:tcPr>
            <w:tcW w:w="2304" w:type="dxa"/>
          </w:tcPr>
          <w:p w14:paraId="0FC8C438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41C5EC7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6F6CC83D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3B4AC518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BB39E1" w14:paraId="726D4428" w14:textId="77777777" w:rsidTr="007F6065">
        <w:tc>
          <w:tcPr>
            <w:tcW w:w="2304" w:type="dxa"/>
          </w:tcPr>
          <w:p w14:paraId="1E2A4B3E" w14:textId="30F1636E" w:rsidR="00BB39E1" w:rsidRDefault="0064721A" w:rsidP="00113463">
            <w:pPr>
              <w:pStyle w:val="Tabletext"/>
            </w:pPr>
            <w:r>
              <w:rPr>
                <w:rFonts w:ascii="Times New Roman"/>
              </w:rPr>
              <w:t>2024-03-14</w:t>
            </w:r>
          </w:p>
        </w:tc>
        <w:tc>
          <w:tcPr>
            <w:tcW w:w="1152" w:type="dxa"/>
          </w:tcPr>
          <w:p w14:paraId="57955187" w14:textId="25201312" w:rsidR="00BB39E1" w:rsidRDefault="0064721A" w:rsidP="00113463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1665973D" w14:textId="5A4AE0F1" w:rsidR="00BB39E1" w:rsidRDefault="0064721A" w:rsidP="00113463">
            <w:pPr>
              <w:pStyle w:val="Tabletext"/>
            </w:pPr>
            <w:r>
              <w:rPr>
                <w:rFonts w:hint="eastAsia"/>
              </w:rPr>
              <w:t>初次完成完整的 Vision</w:t>
            </w:r>
            <w:r>
              <w:t xml:space="preserve"> </w:t>
            </w:r>
            <w:r>
              <w:rPr>
                <w:rFonts w:hint="eastAsia"/>
              </w:rPr>
              <w:t>文档</w:t>
            </w:r>
          </w:p>
        </w:tc>
        <w:tc>
          <w:tcPr>
            <w:tcW w:w="2304" w:type="dxa"/>
          </w:tcPr>
          <w:p w14:paraId="5267C7EA" w14:textId="2310840F" w:rsidR="00BB39E1" w:rsidRDefault="0064721A" w:rsidP="00113463">
            <w:pPr>
              <w:pStyle w:val="Tabletext"/>
            </w:pPr>
            <w:r>
              <w:rPr>
                <w:rFonts w:ascii="Times New Roman" w:hint="eastAsia"/>
              </w:rPr>
              <w:t>叶懿芯，陈启炜</w:t>
            </w:r>
          </w:p>
        </w:tc>
      </w:tr>
      <w:tr w:rsidR="007F6065" w14:paraId="3A18663C" w14:textId="77777777" w:rsidTr="007F6065">
        <w:tc>
          <w:tcPr>
            <w:tcW w:w="2304" w:type="dxa"/>
          </w:tcPr>
          <w:p w14:paraId="64DC9ECD" w14:textId="2423711C" w:rsidR="007F6065" w:rsidRDefault="007F6065" w:rsidP="007F6065">
            <w:pPr>
              <w:pStyle w:val="Tabletext"/>
            </w:pPr>
            <w:r>
              <w:rPr>
                <w:rFonts w:ascii="Times New Roman"/>
              </w:rPr>
              <w:t>2024-03-14</w:t>
            </w:r>
          </w:p>
        </w:tc>
        <w:tc>
          <w:tcPr>
            <w:tcW w:w="1152" w:type="dxa"/>
          </w:tcPr>
          <w:p w14:paraId="7EC50A71" w14:textId="34B783F3" w:rsidR="007F6065" w:rsidRDefault="007F6065" w:rsidP="007F6065">
            <w:pPr>
              <w:pStyle w:val="Tabletext"/>
            </w:pPr>
            <w:r>
              <w:rPr>
                <w:rFonts w:ascii="Times New Roman"/>
              </w:rPr>
              <w:t>1.</w:t>
            </w:r>
            <w:r>
              <w:rPr>
                <w:rFonts w:ascii="Times New Roman" w:hint="eastAsia"/>
              </w:rPr>
              <w:t>1</w:t>
            </w:r>
          </w:p>
        </w:tc>
        <w:tc>
          <w:tcPr>
            <w:tcW w:w="3744" w:type="dxa"/>
          </w:tcPr>
          <w:p w14:paraId="682E876F" w14:textId="71C24DBE" w:rsidR="007F6065" w:rsidRPr="007F6065" w:rsidRDefault="007F6065" w:rsidP="007F6065">
            <w:pPr>
              <w:pStyle w:val="Tabletext"/>
            </w:pPr>
            <w:r>
              <w:rPr>
                <w:rFonts w:hint="eastAsia"/>
              </w:rPr>
              <w:t>修改页眉页脚，填写项目名称，调整整体缩进格式，将“prompt”单词统一为小写（除标题外）</w:t>
            </w:r>
          </w:p>
        </w:tc>
        <w:tc>
          <w:tcPr>
            <w:tcW w:w="2304" w:type="dxa"/>
          </w:tcPr>
          <w:p w14:paraId="5C0EAD3A" w14:textId="2985BA3D" w:rsidR="007F6065" w:rsidRDefault="007F6065" w:rsidP="007F6065">
            <w:pPr>
              <w:pStyle w:val="Tabletext"/>
            </w:pPr>
            <w:r>
              <w:rPr>
                <w:rFonts w:ascii="Times New Roman" w:hint="eastAsia"/>
              </w:rPr>
              <w:t>陈启炜</w:t>
            </w:r>
          </w:p>
        </w:tc>
      </w:tr>
      <w:tr w:rsidR="007F6065" w14:paraId="650FA9CF" w14:textId="77777777" w:rsidTr="007F6065">
        <w:tc>
          <w:tcPr>
            <w:tcW w:w="2304" w:type="dxa"/>
          </w:tcPr>
          <w:p w14:paraId="5516CF4E" w14:textId="2531C5A2" w:rsidR="007F6065" w:rsidRDefault="007F6065" w:rsidP="007F6065">
            <w:pPr>
              <w:pStyle w:val="Tabletext"/>
            </w:pPr>
            <w:r>
              <w:rPr>
                <w:rFonts w:ascii="Times New Roman"/>
              </w:rPr>
              <w:t>2024-03-14</w:t>
            </w:r>
          </w:p>
        </w:tc>
        <w:tc>
          <w:tcPr>
            <w:tcW w:w="1152" w:type="dxa"/>
          </w:tcPr>
          <w:p w14:paraId="671BD66C" w14:textId="69463AC8" w:rsidR="007F6065" w:rsidRDefault="007F6065" w:rsidP="007F6065">
            <w:pPr>
              <w:pStyle w:val="Tabletext"/>
            </w:pPr>
            <w:r>
              <w:rPr>
                <w:rFonts w:ascii="Times New Roman"/>
              </w:rPr>
              <w:t>1.</w:t>
            </w:r>
            <w:r>
              <w:rPr>
                <w:rFonts w:ascii="Times New Roman" w:hint="eastAsia"/>
              </w:rPr>
              <w:t>2</w:t>
            </w:r>
          </w:p>
        </w:tc>
        <w:tc>
          <w:tcPr>
            <w:tcW w:w="3744" w:type="dxa"/>
          </w:tcPr>
          <w:p w14:paraId="31FDED70" w14:textId="72692918" w:rsidR="007F6065" w:rsidRDefault="007F6065" w:rsidP="007F6065">
            <w:pPr>
              <w:pStyle w:val="Tabletext"/>
            </w:pPr>
            <w:r>
              <w:rPr>
                <w:rFonts w:hint="eastAsia"/>
              </w:rPr>
              <w:t>修改了4.3、5.3小节的病句，</w:t>
            </w:r>
            <w:r w:rsidR="007E0553">
              <w:rPr>
                <w:rFonts w:hint="eastAsia"/>
              </w:rPr>
              <w:t>修改4.2表格的表头，在1.3中补充了prompt的定义</w:t>
            </w:r>
          </w:p>
        </w:tc>
        <w:tc>
          <w:tcPr>
            <w:tcW w:w="2304" w:type="dxa"/>
          </w:tcPr>
          <w:p w14:paraId="758AB35B" w14:textId="3CA464A8" w:rsidR="007F6065" w:rsidRDefault="007F6065" w:rsidP="007F6065">
            <w:pPr>
              <w:pStyle w:val="Tabletext"/>
            </w:pPr>
            <w:proofErr w:type="gramStart"/>
            <w:r>
              <w:rPr>
                <w:rFonts w:ascii="Times New Roman" w:hint="eastAsia"/>
              </w:rPr>
              <w:t>韦东良</w:t>
            </w:r>
            <w:proofErr w:type="gramEnd"/>
          </w:p>
        </w:tc>
      </w:tr>
      <w:tr w:rsidR="007F6065" w14:paraId="7EAB1A6C" w14:textId="77777777" w:rsidTr="007F6065">
        <w:tc>
          <w:tcPr>
            <w:tcW w:w="2304" w:type="dxa"/>
          </w:tcPr>
          <w:p w14:paraId="24F25EDD" w14:textId="77777777" w:rsidR="007F6065" w:rsidRDefault="007F6065" w:rsidP="007F6065">
            <w:pPr>
              <w:pStyle w:val="Tabletext"/>
            </w:pPr>
          </w:p>
        </w:tc>
        <w:tc>
          <w:tcPr>
            <w:tcW w:w="1152" w:type="dxa"/>
          </w:tcPr>
          <w:p w14:paraId="012E1703" w14:textId="77777777" w:rsidR="007F6065" w:rsidRDefault="007F6065" w:rsidP="007F6065">
            <w:pPr>
              <w:pStyle w:val="Tabletext"/>
            </w:pPr>
          </w:p>
        </w:tc>
        <w:tc>
          <w:tcPr>
            <w:tcW w:w="3744" w:type="dxa"/>
          </w:tcPr>
          <w:p w14:paraId="60356F95" w14:textId="77777777" w:rsidR="007F6065" w:rsidRDefault="007F6065" w:rsidP="007F6065">
            <w:pPr>
              <w:pStyle w:val="Tabletext"/>
            </w:pPr>
          </w:p>
        </w:tc>
        <w:tc>
          <w:tcPr>
            <w:tcW w:w="2304" w:type="dxa"/>
          </w:tcPr>
          <w:p w14:paraId="7D068862" w14:textId="77777777" w:rsidR="007F6065" w:rsidRDefault="007F6065" w:rsidP="007F6065">
            <w:pPr>
              <w:pStyle w:val="Tabletext"/>
            </w:pPr>
          </w:p>
        </w:tc>
      </w:tr>
    </w:tbl>
    <w:p w14:paraId="0521A723" w14:textId="77777777" w:rsidR="00BB39E1" w:rsidRDefault="00BB39E1" w:rsidP="00BB39E1"/>
    <w:p w14:paraId="77158D9A" w14:textId="77777777" w:rsidR="00BB39E1" w:rsidRDefault="00BB39E1" w:rsidP="00BB39E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10E64D60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331C3C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CF2B20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B631E1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A47AF9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0E946B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60D7B6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商机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405149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问题说明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7B3423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06320">
        <w:rPr>
          <w:rFonts w:ascii="Arial" w:hAnsi="Arial" w:hint="eastAsia"/>
          <w:noProof/>
          <w:snapToGrid/>
        </w:rPr>
        <w:t>产品定位说明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8BFBA7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涉众和用户说明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4226CF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市场统计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D7B7AD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涉众概要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AE57F0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用户概要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708834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关键的涉众</w:t>
      </w:r>
      <w:r>
        <w:rPr>
          <w:noProof/>
        </w:rPr>
        <w:t>/</w:t>
      </w:r>
      <w:r>
        <w:rPr>
          <w:rFonts w:hint="eastAsia"/>
          <w:noProof/>
        </w:rPr>
        <w:t>用户需要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25E9AA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备选方案和竞争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81F022" w14:textId="77777777" w:rsidR="00BB39E1" w:rsidRDefault="00BB39E1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一个竞争对手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E61155" w14:textId="77777777" w:rsidR="00BB39E1" w:rsidRDefault="00BB39E1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另一个竞争对手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33C091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A6F80F3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产品总体效果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2B2B0EF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功能摘要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C3AA5AD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假设与依赖关系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0F2CA6B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产品特性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D4C4C5B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一个特性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19FEAC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另一个特性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74BEE7D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0921BB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5FC132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优先级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8839932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其他产品需求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98DAB9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0BB098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5827257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环境需求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8693326" w14:textId="77777777" w:rsidR="00BB39E1" w:rsidRDefault="00BB39E1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文档需求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6DC047C" w14:textId="77777777" w:rsidR="00BB39E1" w:rsidRDefault="00BB39E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用户手册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1A4CE0E" w14:textId="77777777" w:rsidR="00BB39E1" w:rsidRDefault="00BB39E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联机帮助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A81D416" w14:textId="77777777" w:rsidR="00BB39E1" w:rsidRDefault="00BB39E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安装指南、配置文件、自述文件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1B24A81" w14:textId="77777777" w:rsidR="00BB39E1" w:rsidRDefault="00BB39E1" w:rsidP="00BB39E1">
      <w:pPr>
        <w:pStyle w:val="a4"/>
      </w:pPr>
      <w:r>
        <w:rPr>
          <w:rFonts w:ascii="Times New Roman"/>
        </w:rPr>
        <w:lastRenderedPageBreak/>
        <w:fldChar w:fldCharType="end"/>
      </w:r>
    </w:p>
    <w:p w14:paraId="7FE0E9A9" w14:textId="77777777" w:rsidR="00CD6E07" w:rsidRDefault="00CD6E07">
      <w:pPr>
        <w:pStyle w:val="a4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F7BF5">
        <w:rPr>
          <w:rFonts w:ascii="Arial" w:hAnsi="Arial" w:hint="eastAsia"/>
        </w:rPr>
        <w:t>前景</w:t>
      </w:r>
      <w:r>
        <w:rPr>
          <w:rFonts w:ascii="Arial" w:hAnsi="Arial"/>
        </w:rPr>
        <w:fldChar w:fldCharType="end"/>
      </w:r>
    </w:p>
    <w:p w14:paraId="7270FE70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0" w:name="_Toc498919232"/>
      <w:bookmarkStart w:id="1" w:name="_Toc54270131"/>
      <w:r>
        <w:rPr>
          <w:rFonts w:hint="eastAsia"/>
        </w:rPr>
        <w:t>简介</w:t>
      </w:r>
      <w:bookmarkEnd w:id="0"/>
      <w:bookmarkEnd w:id="1"/>
    </w:p>
    <w:p w14:paraId="563E583D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2" w:name="_Toc498919233"/>
      <w:bookmarkStart w:id="3" w:name="_Toc54270132"/>
      <w:r>
        <w:rPr>
          <w:rFonts w:hint="eastAsia"/>
        </w:rPr>
        <w:t>目的</w:t>
      </w:r>
      <w:bookmarkEnd w:id="2"/>
      <w:bookmarkEnd w:id="3"/>
    </w:p>
    <w:p w14:paraId="1EDC6AD1" w14:textId="494D6B82" w:rsidR="00E6222B" w:rsidRPr="00E6222B" w:rsidRDefault="00E6222B" w:rsidP="00E6222B">
      <w:pPr>
        <w:pStyle w:val="a9"/>
      </w:pPr>
      <w:proofErr w:type="gramStart"/>
      <w:r w:rsidRPr="00E6222B">
        <w:t>本前景</w:t>
      </w:r>
      <w:proofErr w:type="gramEnd"/>
      <w:r w:rsidRPr="00E6222B">
        <w:t>文档的目的是为</w:t>
      </w:r>
      <w:r w:rsidR="0064721A">
        <w:t xml:space="preserve"> </w:t>
      </w:r>
      <w:proofErr w:type="spellStart"/>
      <w:r w:rsidR="0064721A">
        <w:rPr>
          <w:rFonts w:hint="eastAsia"/>
        </w:rPr>
        <w:t>U</w:t>
      </w:r>
      <w:r w:rsidR="0064721A">
        <w:t>niGPT</w:t>
      </w:r>
      <w:proofErr w:type="spellEnd"/>
      <w:r w:rsidR="0064721A">
        <w:rPr>
          <w:rFonts w:hint="eastAsia"/>
        </w:rPr>
        <w:t xml:space="preserve"> </w:t>
      </w:r>
      <w:r w:rsidRPr="00E6222B">
        <w:t>项目提供一个明确的、详细的需求描述，确保开发团队、项目管理人员、利益相关者以及最终用户之间有一个共同的理解。此文档将作为项目规划、实施和评估过程中的基础参考。</w:t>
      </w:r>
    </w:p>
    <w:p w14:paraId="08FA95B7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4" w:name="_Toc498919234"/>
      <w:bookmarkStart w:id="5" w:name="_Toc54270133"/>
      <w:r>
        <w:rPr>
          <w:rFonts w:hint="eastAsia"/>
        </w:rPr>
        <w:t>范围</w:t>
      </w:r>
      <w:bookmarkEnd w:id="4"/>
      <w:bookmarkEnd w:id="5"/>
    </w:p>
    <w:p w14:paraId="27E1E8DD" w14:textId="7034BD2C" w:rsidR="00E6222B" w:rsidRPr="00E6222B" w:rsidRDefault="0064721A" w:rsidP="00E6222B">
      <w:pPr>
        <w:pStyle w:val="a9"/>
      </w:pPr>
      <w:proofErr w:type="spellStart"/>
      <w:r>
        <w:t>UniGPT</w:t>
      </w:r>
      <w:proofErr w:type="spellEnd"/>
      <w:r>
        <w:t xml:space="preserve"> </w:t>
      </w:r>
      <w:r w:rsidR="00E6222B" w:rsidRPr="00E6222B">
        <w:t>是一个面向中国大陆大学生的LLM问答网站，旨在帮助用户方便地使用最先进的</w:t>
      </w:r>
      <w:r>
        <w:t>GPT-4</w:t>
      </w:r>
      <w:r w:rsidR="00E6222B" w:rsidRPr="00E6222B">
        <w:t>。网站提供了多种预设prompt和prompt engineering技巧，以便用户在完成诸如代码查错、论文撰写、消息回复等常见任务时能够更高效地使用LLM。此外，用户还可以上传自定义prompt到应用市场，供其他用户点赞、下载、收藏、使用。</w:t>
      </w:r>
    </w:p>
    <w:p w14:paraId="20AF2F58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6" w:name="_Toc498919235"/>
      <w:bookmarkStart w:id="7" w:name="_Toc54270134"/>
      <w:r>
        <w:rPr>
          <w:rFonts w:hint="eastAsia"/>
        </w:rPr>
        <w:t>定义、首字母缩写词和缩略语</w:t>
      </w:r>
      <w:bookmarkEnd w:id="6"/>
      <w:bookmarkEnd w:id="7"/>
    </w:p>
    <w:p w14:paraId="5C08DE7D" w14:textId="77777777" w:rsidR="00E6222B" w:rsidRDefault="00E6222B" w:rsidP="00E6222B">
      <w:pPr>
        <w:pStyle w:val="a9"/>
        <w:numPr>
          <w:ilvl w:val="0"/>
          <w:numId w:val="5"/>
        </w:numPr>
      </w:pPr>
      <w:r w:rsidRPr="00E6222B">
        <w:rPr>
          <w:b/>
          <w:bCs/>
        </w:rPr>
        <w:t>LLM</w:t>
      </w:r>
      <w:r w:rsidRPr="00E6222B">
        <w:t>：大型语言模型（Large Language Models）</w:t>
      </w:r>
    </w:p>
    <w:p w14:paraId="06DD60E8" w14:textId="036AC543" w:rsidR="007E0553" w:rsidRPr="00E6222B" w:rsidRDefault="007E0553" w:rsidP="00E6222B">
      <w:pPr>
        <w:pStyle w:val="a9"/>
        <w:numPr>
          <w:ilvl w:val="0"/>
          <w:numId w:val="5"/>
        </w:numPr>
      </w:pPr>
      <w:r>
        <w:rPr>
          <w:b/>
          <w:bCs/>
        </w:rPr>
        <w:t>P</w:t>
      </w:r>
      <w:r>
        <w:rPr>
          <w:rFonts w:hint="eastAsia"/>
          <w:b/>
          <w:bCs/>
        </w:rPr>
        <w:t xml:space="preserve">rompt: </w:t>
      </w:r>
      <w:r w:rsidRPr="007E0553">
        <w:rPr>
          <w:rFonts w:hint="eastAsia"/>
        </w:rPr>
        <w:t>指</w:t>
      </w:r>
      <w:r>
        <w:rPr>
          <w:rFonts w:hint="eastAsia"/>
        </w:rPr>
        <w:t>提示，即</w:t>
      </w:r>
      <w:r w:rsidRPr="007E0553">
        <w:rPr>
          <w:rFonts w:hint="eastAsia"/>
        </w:rPr>
        <w:t>向模型提供输入以引导其生成特定输出的文本或指令</w:t>
      </w:r>
      <w:r>
        <w:rPr>
          <w:rFonts w:hint="eastAsia"/>
        </w:rPr>
        <w:t>，</w:t>
      </w:r>
      <w:r w:rsidRPr="007E0553">
        <w:rPr>
          <w:rFonts w:hint="eastAsia"/>
        </w:rPr>
        <w:t>用于描述用户想要从模型获取的信息、回答、文本等内容。Prompt 的目的是引导模型产生所需的回应，以便更好地控制生成的输出。</w:t>
      </w:r>
    </w:p>
    <w:p w14:paraId="5B4C4EE1" w14:textId="77777777" w:rsidR="00E6222B" w:rsidRPr="00E6222B" w:rsidRDefault="00E6222B" w:rsidP="00E6222B">
      <w:pPr>
        <w:pStyle w:val="a9"/>
        <w:numPr>
          <w:ilvl w:val="0"/>
          <w:numId w:val="5"/>
        </w:numPr>
      </w:pPr>
      <w:r w:rsidRPr="00E6222B">
        <w:rPr>
          <w:b/>
          <w:bCs/>
        </w:rPr>
        <w:t>Prompt Engineering</w:t>
      </w:r>
      <w:r w:rsidRPr="00E6222B">
        <w:t>：提示工程，指优化输入LLM的提示以获得更好的输出结果的过程</w:t>
      </w:r>
    </w:p>
    <w:p w14:paraId="197AF60B" w14:textId="77777777" w:rsidR="00E6222B" w:rsidRDefault="00E6222B" w:rsidP="00E6222B">
      <w:pPr>
        <w:pStyle w:val="a9"/>
        <w:numPr>
          <w:ilvl w:val="0"/>
          <w:numId w:val="5"/>
        </w:numPr>
      </w:pPr>
      <w:r w:rsidRPr="00E6222B">
        <w:rPr>
          <w:b/>
          <w:bCs/>
        </w:rPr>
        <w:t>API</w:t>
      </w:r>
      <w:r w:rsidRPr="00E6222B">
        <w:t>：应用程序编程接口（Application Programming Interface）</w:t>
      </w:r>
    </w:p>
    <w:p w14:paraId="7C528FA3" w14:textId="42531809" w:rsidR="0064721A" w:rsidRDefault="0064721A" w:rsidP="00E6222B">
      <w:pPr>
        <w:pStyle w:val="a9"/>
        <w:numPr>
          <w:ilvl w:val="0"/>
          <w:numId w:val="5"/>
        </w:numPr>
      </w:pPr>
      <w:r w:rsidRPr="00927A3E">
        <w:rPr>
          <w:b/>
          <w:bCs/>
        </w:rPr>
        <w:t>GPT-4</w:t>
      </w:r>
      <w:r>
        <w:t xml:space="preserve">: </w:t>
      </w:r>
      <w:r w:rsidRPr="0064721A">
        <w:rPr>
          <w:rFonts w:hint="eastAsia"/>
        </w:rPr>
        <w:t>生成型</w:t>
      </w:r>
      <w:proofErr w:type="gramStart"/>
      <w:r w:rsidRPr="0064721A">
        <w:rPr>
          <w:rFonts w:hint="eastAsia"/>
        </w:rPr>
        <w:t>预训练</w:t>
      </w:r>
      <w:proofErr w:type="gramEnd"/>
      <w:r w:rsidRPr="0064721A">
        <w:rPr>
          <w:rFonts w:hint="eastAsia"/>
        </w:rPr>
        <w:t>变换模型 4（Generative Pre-trained Transformer 4）是由OpenAI公司开发并于2023年3月14日发布的自回归语言模型</w:t>
      </w:r>
    </w:p>
    <w:p w14:paraId="62CE78F9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8" w:name="_Toc498919236"/>
      <w:bookmarkStart w:id="9" w:name="_Toc54270135"/>
      <w:r>
        <w:rPr>
          <w:rFonts w:hint="eastAsia"/>
        </w:rPr>
        <w:t>参考资料</w:t>
      </w:r>
      <w:bookmarkEnd w:id="8"/>
      <w:bookmarkEnd w:id="9"/>
    </w:p>
    <w:p w14:paraId="7C9A48BD" w14:textId="405D94E5" w:rsidR="00E6222B" w:rsidRPr="00E6222B" w:rsidRDefault="0064721A" w:rsidP="00E6222B">
      <w:pPr>
        <w:pStyle w:val="a9"/>
      </w:pPr>
      <w:r>
        <w:rPr>
          <w:rFonts w:hint="eastAsia"/>
        </w:rPr>
        <w:t>无</w:t>
      </w:r>
    </w:p>
    <w:p w14:paraId="45E579F7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10" w:name="_Toc498919238"/>
      <w:bookmarkStart w:id="11" w:name="_Toc54270136"/>
      <w:r>
        <w:rPr>
          <w:rFonts w:hint="eastAsia"/>
        </w:rPr>
        <w:t>定位</w:t>
      </w:r>
      <w:bookmarkEnd w:id="10"/>
      <w:bookmarkEnd w:id="11"/>
    </w:p>
    <w:p w14:paraId="0F84C396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12" w:name="_Toc498919239"/>
      <w:bookmarkStart w:id="13" w:name="_Toc54270137"/>
      <w:r>
        <w:rPr>
          <w:rFonts w:hint="eastAsia"/>
        </w:rPr>
        <w:t>商机</w:t>
      </w:r>
      <w:bookmarkEnd w:id="12"/>
      <w:bookmarkEnd w:id="13"/>
    </w:p>
    <w:p w14:paraId="627EF15F" w14:textId="77777777" w:rsidR="000843C8" w:rsidRPr="000843C8" w:rsidRDefault="00E6222B" w:rsidP="000843C8">
      <w:pPr>
        <w:pStyle w:val="a9"/>
      </w:pPr>
      <w:r w:rsidRPr="00E6222B">
        <w:t>当前，中国大陆的学生在学习和研究中面临着无法</w:t>
      </w:r>
      <w:r>
        <w:rPr>
          <w:rFonts w:hint="eastAsia"/>
        </w:rPr>
        <w:t>直接</w:t>
      </w:r>
      <w:r w:rsidRPr="00E6222B">
        <w:t>访问国际最先进的</w:t>
      </w:r>
      <w:r>
        <w:rPr>
          <w:rFonts w:hint="eastAsia"/>
        </w:rPr>
        <w:t>大</w:t>
      </w:r>
      <w:r w:rsidRPr="00E6222B">
        <w:t>语言模型（</w:t>
      </w:r>
      <w:r>
        <w:rPr>
          <w:rFonts w:hint="eastAsia"/>
        </w:rPr>
        <w:t>如 GPT</w:t>
      </w:r>
      <w:r>
        <w:t xml:space="preserve">-4 </w:t>
      </w:r>
      <w:r>
        <w:rPr>
          <w:rFonts w:hint="eastAsia"/>
        </w:rPr>
        <w:t>等</w:t>
      </w:r>
      <w:r w:rsidRPr="00E6222B">
        <w:t>）的挑战</w:t>
      </w:r>
      <w:r>
        <w:rPr>
          <w:rFonts w:hint="eastAsia"/>
        </w:rPr>
        <w:t>；同时，鉴于大语言模型发展迅猛，多数学生尚不善于设计提示指令</w:t>
      </w:r>
      <w:r w:rsidRPr="00E6222B">
        <w:rPr>
          <w:rFonts w:hint="eastAsia"/>
        </w:rPr>
        <w:t>。</w:t>
      </w:r>
      <w:r w:rsidRPr="00E6222B">
        <w:t>这限制了他们在代码编写、论文撰写、学术研究等方面的效率和质量。针对这一需求，开发一个专门为中国大陆大学生设计</w:t>
      </w:r>
      <w:r>
        <w:rPr>
          <w:rFonts w:hint="eastAsia"/>
        </w:rPr>
        <w:t>的大模型</w:t>
      </w:r>
      <w:r w:rsidRPr="00E6222B">
        <w:rPr>
          <w:rFonts w:hint="eastAsia"/>
        </w:rPr>
        <w:t>问</w:t>
      </w:r>
      <w:r w:rsidRPr="00E6222B">
        <w:t>答网站，不仅能帮助他们突破信息获取的障碍，提升学习和研究效率，还能为网站运营</w:t>
      </w:r>
      <w:proofErr w:type="gramStart"/>
      <w:r w:rsidRPr="00E6222B">
        <w:t>方带来</w:t>
      </w:r>
      <w:proofErr w:type="gramEnd"/>
      <w:r w:rsidRPr="00E6222B">
        <w:t>潜在的巨大市场和经济价值。</w:t>
      </w:r>
    </w:p>
    <w:p w14:paraId="3AFEBFF9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14" w:name="_Toc498919240"/>
      <w:bookmarkStart w:id="15" w:name="_Toc54270138"/>
      <w:r>
        <w:rPr>
          <w:rFonts w:hint="eastAsia"/>
        </w:rPr>
        <w:t>问题说明</w:t>
      </w:r>
      <w:bookmarkEnd w:id="14"/>
      <w:bookmarkEnd w:id="15"/>
    </w:p>
    <w:p w14:paraId="5A1793F7" w14:textId="7686F7CC" w:rsidR="00CD6E07" w:rsidRDefault="00CD6E0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CD6E07" w14:paraId="64D31D95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59442C5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lastRenderedPageBreak/>
              <w:t>问题是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A324022" w14:textId="5A45B317" w:rsidR="00E6222B" w:rsidRPr="00E6222B" w:rsidRDefault="00E6222B" w:rsidP="00E6222B">
            <w:pPr>
              <w:pStyle w:val="a9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中国大陆大学生</w:t>
            </w:r>
            <w:r w:rsidR="0064721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难以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访问和利用国际最先进的语言模型进行学术研究和日常学习任务</w:t>
            </w:r>
            <w:r w:rsidR="0064721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，市面上没有专门面向大学生的相关产品</w:t>
            </w:r>
          </w:p>
        </w:tc>
      </w:tr>
      <w:tr w:rsidR="00CD6E07" w14:paraId="41CAA53A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222D70A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影响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EC56CB" w14:textId="77777777" w:rsidR="00E6222B" w:rsidRPr="00E6222B" w:rsidRDefault="00E6222B" w:rsidP="00E6222B">
            <w:pPr>
              <w:pStyle w:val="a9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这一问题主要影响中国大陆的大学生群</w:t>
            </w:r>
            <w:r w:rsidRPr="00927A3E">
              <w:rPr>
                <w:rFonts w:ascii="Segoe UI" w:hAnsi="Segoe UI" w:cs="Segoe UI" w:hint="eastAsia"/>
                <w:color w:val="0D0D0D"/>
                <w:shd w:val="clear" w:color="auto" w:fill="FFFFFF"/>
              </w:rPr>
              <w:t>体</w:t>
            </w:r>
          </w:p>
        </w:tc>
      </w:tr>
      <w:tr w:rsidR="00CD6E07" w14:paraId="3F74D2D7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6318919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问题的后果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69A893" w14:textId="77777777" w:rsidR="00E6222B" w:rsidRPr="00E6222B" w:rsidRDefault="00E6222B" w:rsidP="00E6222B">
            <w:pPr>
              <w:pStyle w:val="a9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这导致学生们在完成学术任务时效率低下，无法充分利用最新的技术进步来提升学习和研究的质量，影响了他们的学术表现和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研究成果</w:t>
            </w:r>
          </w:p>
        </w:tc>
      </w:tr>
      <w:tr w:rsidR="00CD6E07" w14:paraId="5188E0BA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FC947DC" w14:textId="77777777" w:rsidR="00CD6E07" w:rsidRDefault="00CD6E07">
            <w:pPr>
              <w:pStyle w:val="a9"/>
              <w:ind w:left="72"/>
            </w:pPr>
            <w:r>
              <w:rPr>
                <w:rFonts w:hint="eastAsia"/>
              </w:rPr>
              <w:t>成功的解决方案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A68D56" w14:textId="5F8872AC" w:rsidR="00E6222B" w:rsidRPr="00E6222B" w:rsidRDefault="00927A3E" w:rsidP="00E6222B">
            <w:pPr>
              <w:pStyle w:val="a9"/>
            </w:pPr>
            <w:r>
              <w:rPr>
                <w:rFonts w:hint="eastAsia"/>
              </w:rPr>
              <w:t>一</w:t>
            </w:r>
            <w:r w:rsidR="00E6222B" w:rsidRPr="00E6222B">
              <w:t>个成功的解决方案应该提供易于访问和使用的</w:t>
            </w:r>
            <w:r w:rsidR="00E6222B">
              <w:rPr>
                <w:rFonts w:hint="eastAsia"/>
              </w:rPr>
              <w:t>大语言模型</w:t>
            </w:r>
            <w:r w:rsidR="00E6222B" w:rsidRPr="00E6222B">
              <w:t>服务，支持定制化的</w:t>
            </w:r>
            <w:r w:rsidR="00E6222B">
              <w:rPr>
                <w:rFonts w:hint="eastAsia"/>
              </w:rPr>
              <w:t>提示</w:t>
            </w:r>
            <w:r w:rsidR="00E6222B" w:rsidRPr="00E6222B">
              <w:t>工程技巧，以及一个允许用户分享、下载和评价自定义</w:t>
            </w:r>
            <w:r w:rsidR="00E6222B">
              <w:rPr>
                <w:rFonts w:hint="eastAsia"/>
              </w:rPr>
              <w:t>提示词</w:t>
            </w:r>
            <w:r w:rsidR="00E6222B" w:rsidRPr="00E6222B">
              <w:t>的应用市场，从而使得大学生能够更高效、更便捷地利用</w:t>
            </w:r>
            <w:r w:rsidR="00E6222B">
              <w:rPr>
                <w:rFonts w:hint="eastAsia"/>
              </w:rPr>
              <w:t>大语言模型</w:t>
            </w:r>
            <w:r w:rsidR="00E6222B" w:rsidRPr="00E6222B">
              <w:t>完成各种任务</w:t>
            </w:r>
          </w:p>
        </w:tc>
      </w:tr>
    </w:tbl>
    <w:p w14:paraId="0B221A2A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16" w:name="_Toc498919241"/>
      <w:bookmarkStart w:id="17" w:name="_Toc54270139"/>
      <w:r>
        <w:rPr>
          <w:rFonts w:ascii="Arial" w:hAnsi="Arial" w:hint="eastAsia"/>
          <w:snapToGrid/>
        </w:rPr>
        <w:t>产品定位说明</w:t>
      </w:r>
      <w:bookmarkEnd w:id="16"/>
      <w:bookmarkEnd w:id="17"/>
    </w:p>
    <w:p w14:paraId="36526186" w14:textId="32DD4D50" w:rsidR="00CD6E07" w:rsidRDefault="00CD6E0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CD6E07" w14:paraId="78F33446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174283A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针对于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B4CB61C" w14:textId="77777777" w:rsidR="00E6222B" w:rsidRPr="00E6222B" w:rsidRDefault="00E6222B" w:rsidP="00E6222B">
            <w:pPr>
              <w:pStyle w:val="a9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中国大陆的大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学生</w:t>
            </w:r>
          </w:p>
        </w:tc>
      </w:tr>
      <w:tr w:rsidR="00CD6E07" w14:paraId="38FA7B97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529550C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谁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12314F" w14:textId="77777777" w:rsidR="00E6222B" w:rsidRPr="00E6222B" w:rsidRDefault="00E6222B" w:rsidP="00E6222B">
            <w:pPr>
              <w:pStyle w:val="a9"/>
            </w:pPr>
            <w:r w:rsidRPr="00E6222B">
              <w:t>需要高效、便捷地访问和使用LLM以提升学习和研究效率的用户群体</w:t>
            </w:r>
          </w:p>
        </w:tc>
      </w:tr>
      <w:tr w:rsidR="00CD6E07" w14:paraId="274452A4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C642C2A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该（产品名）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235A19" w14:textId="77777777" w:rsidR="00E6222B" w:rsidRPr="00E6222B" w:rsidRDefault="00E6222B" w:rsidP="00E6222B">
            <w:pPr>
              <w:pStyle w:val="a9"/>
            </w:pPr>
            <w:r w:rsidRPr="00E6222B">
              <w:rPr>
                <w:rFonts w:hint="eastAsia"/>
              </w:rPr>
              <w:t>在线教育辅助工具和服务类别</w:t>
            </w:r>
          </w:p>
        </w:tc>
      </w:tr>
      <w:tr w:rsidR="00CD6E07" w14:paraId="47712B61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3232417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功能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435719" w14:textId="77777777" w:rsidR="00E6222B" w:rsidRPr="00E6222B" w:rsidRDefault="00E6222B" w:rsidP="00E6222B">
            <w:pPr>
              <w:pStyle w:val="a9"/>
            </w:pPr>
            <w:r w:rsidRPr="00E6222B">
              <w:t>提供易于访问的LLM问答服务，支持高效的prompt工程技巧，以及一个用户自定义prompt的应用市场</w:t>
            </w:r>
          </w:p>
        </w:tc>
      </w:tr>
      <w:tr w:rsidR="00CD6E07" w14:paraId="1F83BE4E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B9A0526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不同于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7BE819" w14:textId="77777777" w:rsidR="00E6222B" w:rsidRPr="00E6222B" w:rsidRDefault="00E6222B" w:rsidP="00E6222B">
            <w:pPr>
              <w:pStyle w:val="a9"/>
            </w:pPr>
            <w:r w:rsidRPr="00E6222B">
              <w:t>其他在线教育平台或工具，这些可能未专门针对中国大陆的学生设计，也没有提供专门的LLM服务或自定义prompt分享功能</w:t>
            </w:r>
          </w:p>
        </w:tc>
      </w:tr>
      <w:tr w:rsidR="00CD6E07" w14:paraId="27B936E5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1C288B28" w14:textId="77777777" w:rsidR="00CD6E07" w:rsidRDefault="00CD6E07">
            <w:pPr>
              <w:pStyle w:val="a9"/>
              <w:ind w:left="72"/>
            </w:pPr>
            <w:r>
              <w:rPr>
                <w:rFonts w:hint="eastAsia"/>
              </w:rPr>
              <w:t>我们的产品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A444287" w14:textId="77777777" w:rsidR="00E6222B" w:rsidRPr="00E6222B" w:rsidRDefault="00E6222B" w:rsidP="00E6222B">
            <w:pPr>
              <w:pStyle w:val="a9"/>
            </w:pPr>
            <w:r w:rsidRPr="00E6222B">
              <w:t>通过提供专为中国大陆大学生设计的LLM访问服务，结合用户自定义prompt的应用市场，使得我们的产品在便捷性、自定义性和社区互动方面具有明显区别和优势</w:t>
            </w:r>
          </w:p>
        </w:tc>
      </w:tr>
    </w:tbl>
    <w:p w14:paraId="077BC0CB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18" w:name="_Toc498919242"/>
      <w:bookmarkStart w:id="19" w:name="_Toc54270140"/>
      <w:r>
        <w:rPr>
          <w:rFonts w:hint="eastAsia"/>
        </w:rPr>
        <w:t>涉众和用户说明</w:t>
      </w:r>
      <w:bookmarkEnd w:id="18"/>
      <w:bookmarkEnd w:id="19"/>
    </w:p>
    <w:p w14:paraId="5C26CC2E" w14:textId="77777777" w:rsidR="00CD6E07" w:rsidRDefault="003C0D69">
      <w:pPr>
        <w:pStyle w:val="2"/>
        <w:widowControl/>
        <w:numPr>
          <w:ilvl w:val="1"/>
          <w:numId w:val="1"/>
        </w:numPr>
        <w:ind w:left="720" w:hanging="720"/>
      </w:pPr>
      <w:bookmarkStart w:id="20" w:name="_Toc498919243"/>
      <w:bookmarkStart w:id="21" w:name="_Toc54270141"/>
      <w:r>
        <w:rPr>
          <w:rFonts w:hint="eastAsia"/>
        </w:rPr>
        <w:t>市场</w:t>
      </w:r>
      <w:r w:rsidR="00CD6E07">
        <w:rPr>
          <w:rFonts w:hint="eastAsia"/>
        </w:rPr>
        <w:t>统计</w:t>
      </w:r>
      <w:bookmarkEnd w:id="20"/>
      <w:bookmarkEnd w:id="21"/>
    </w:p>
    <w:p w14:paraId="3564D586" w14:textId="77777777" w:rsidR="00E6222B" w:rsidRPr="00E6222B" w:rsidRDefault="00E6222B" w:rsidP="00E6222B">
      <w:pPr>
        <w:pStyle w:val="a9"/>
      </w:pPr>
      <w:r w:rsidRPr="00E6222B">
        <w:t>随着人工智能技术的快速发展，LLM（大型语言模型）在教育、研究等领域的应用日益增多。特别是在中国大陆，由于网络和政策限制，大学生群体访问最先进的LLM技术面临困难。面对这一需求，我们的网站旨在提供一个平台，让大学生能够方便地使用LLM，以支持他们的学习和研究工作。目标市场主要是中国大陆的大学生，考虑到中国大陆高等教育在校学生数以千万计，市场潜力巨大。我们的组织希望在大学生中建立起支持学习和研究的正面声誉。通过提供易于访问、高效的LLM服务，我们旨在成为该领域的领先平台。</w:t>
      </w:r>
    </w:p>
    <w:p w14:paraId="786034B1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22" w:name="_Toc498919244"/>
      <w:bookmarkStart w:id="23" w:name="_Toc54270142"/>
      <w:r>
        <w:rPr>
          <w:rFonts w:hint="eastAsia"/>
        </w:rPr>
        <w:t>涉众概要</w:t>
      </w:r>
      <w:bookmarkEnd w:id="22"/>
      <w:bookmarkEnd w:id="23"/>
    </w:p>
    <w:p w14:paraId="1DD2614A" w14:textId="3890F338" w:rsidR="00CD6E07" w:rsidRDefault="00CD6E0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880"/>
        <w:gridCol w:w="3060"/>
      </w:tblGrid>
      <w:tr w:rsidR="00CD6E07" w14:paraId="1B4FAEA1" w14:textId="77777777">
        <w:tc>
          <w:tcPr>
            <w:tcW w:w="2520" w:type="dxa"/>
            <w:shd w:val="solid" w:color="000000" w:fill="FFFFFF"/>
          </w:tcPr>
          <w:p w14:paraId="2AEB1872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80" w:type="dxa"/>
            <w:shd w:val="solid" w:color="000000" w:fill="FFFFFF"/>
          </w:tcPr>
          <w:p w14:paraId="1815889C" w14:textId="77777777" w:rsidR="00CD6E07" w:rsidRDefault="003C0D69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60" w:type="dxa"/>
            <w:shd w:val="solid" w:color="000000" w:fill="FFFFFF"/>
          </w:tcPr>
          <w:p w14:paraId="0D268F2F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</w:tr>
      <w:tr w:rsidR="00CD6E07" w14:paraId="60A9508F" w14:textId="77777777">
        <w:tc>
          <w:tcPr>
            <w:tcW w:w="2520" w:type="dxa"/>
          </w:tcPr>
          <w:p w14:paraId="5AEB24F0" w14:textId="77777777" w:rsidR="00CD6E07" w:rsidRDefault="00C56CAA">
            <w:pPr>
              <w:pStyle w:val="a9"/>
              <w:ind w:left="0"/>
            </w:pPr>
            <w:r>
              <w:rPr>
                <w:rFonts w:hint="eastAsia"/>
              </w:rPr>
              <w:lastRenderedPageBreak/>
              <w:t>开发小组</w:t>
            </w:r>
          </w:p>
        </w:tc>
        <w:tc>
          <w:tcPr>
            <w:tcW w:w="2880" w:type="dxa"/>
          </w:tcPr>
          <w:p w14:paraId="1408A373" w14:textId="77777777" w:rsidR="00C56CAA" w:rsidRPr="00C56CAA" w:rsidRDefault="00C56CAA" w:rsidP="00C56CAA">
            <w:pPr>
              <w:pStyle w:val="a9"/>
            </w:pPr>
            <w:r>
              <w:rPr>
                <w:rFonts w:hint="eastAsia"/>
              </w:rPr>
              <w:t>完成该项目的四名组员</w:t>
            </w:r>
          </w:p>
        </w:tc>
        <w:tc>
          <w:tcPr>
            <w:tcW w:w="3060" w:type="dxa"/>
          </w:tcPr>
          <w:p w14:paraId="70F5A8FD" w14:textId="77777777" w:rsidR="00C56CAA" w:rsidRDefault="00C56CAA" w:rsidP="00C56CAA">
            <w:pPr>
              <w:pStyle w:val="a9"/>
            </w:pPr>
            <w:r>
              <w:rPr>
                <w:rFonts w:hint="eastAsia"/>
              </w:rPr>
              <w:t>制作网站界面设计</w:t>
            </w:r>
          </w:p>
          <w:p w14:paraId="1B60E8F9" w14:textId="77777777" w:rsidR="00C56CAA" w:rsidRDefault="00C56CAA" w:rsidP="00C56CAA">
            <w:pPr>
              <w:pStyle w:val="a9"/>
            </w:pPr>
            <w:r>
              <w:rPr>
                <w:rFonts w:hint="eastAsia"/>
              </w:rPr>
              <w:t>开发网站前后端</w:t>
            </w:r>
          </w:p>
          <w:p w14:paraId="6FD6640F" w14:textId="77777777" w:rsidR="00C56CAA" w:rsidRDefault="00C56CAA" w:rsidP="00C56CAA">
            <w:pPr>
              <w:pStyle w:val="a9"/>
            </w:pPr>
            <w:r>
              <w:rPr>
                <w:rFonts w:hint="eastAsia"/>
              </w:rPr>
              <w:t>测试网站的实用性和完备性</w:t>
            </w:r>
          </w:p>
          <w:p w14:paraId="0EC977DB" w14:textId="77777777" w:rsidR="00C56CAA" w:rsidRDefault="00C56CAA" w:rsidP="00C56CAA">
            <w:pPr>
              <w:pStyle w:val="a9"/>
            </w:pPr>
            <w:r>
              <w:rPr>
                <w:rFonts w:hint="eastAsia"/>
              </w:rPr>
              <w:t>为网站撰写用户文档</w:t>
            </w:r>
          </w:p>
          <w:p w14:paraId="6207CF51" w14:textId="77777777" w:rsidR="00C56CAA" w:rsidRPr="00C56CAA" w:rsidRDefault="00C56CAA" w:rsidP="00C56CAA">
            <w:pPr>
              <w:pStyle w:val="a9"/>
            </w:pPr>
            <w:r>
              <w:rPr>
                <w:rFonts w:hint="eastAsia"/>
              </w:rPr>
              <w:t>维护网站</w:t>
            </w:r>
          </w:p>
        </w:tc>
      </w:tr>
      <w:tr w:rsidR="00C56CAA" w14:paraId="502AAA40" w14:textId="77777777">
        <w:tc>
          <w:tcPr>
            <w:tcW w:w="2520" w:type="dxa"/>
          </w:tcPr>
          <w:p w14:paraId="5A845AA2" w14:textId="77777777" w:rsidR="00C56CAA" w:rsidRDefault="00C56CAA" w:rsidP="00C56CAA">
            <w:pPr>
              <w:pStyle w:val="a9"/>
              <w:ind w:left="0"/>
            </w:pPr>
            <w:r w:rsidRPr="00C56CAA">
              <w:t>大学生</w:t>
            </w:r>
          </w:p>
        </w:tc>
        <w:tc>
          <w:tcPr>
            <w:tcW w:w="2880" w:type="dxa"/>
          </w:tcPr>
          <w:p w14:paraId="2295ED24" w14:textId="77777777" w:rsidR="00C56CAA" w:rsidRPr="00C56CAA" w:rsidRDefault="00C56CAA" w:rsidP="00C56CAA">
            <w:pPr>
              <w:pStyle w:val="a9"/>
              <w:ind w:left="0"/>
            </w:pPr>
            <w:r w:rsidRPr="00C56CAA">
              <w:rPr>
                <w:rFonts w:hint="eastAsia"/>
              </w:rPr>
              <w:t>产品的主要用户群体</w:t>
            </w:r>
            <w:r w:rsidRPr="00C56CAA">
              <w:rPr>
                <w:rFonts w:hint="eastAsia"/>
              </w:rPr>
              <w:tab/>
            </w:r>
          </w:p>
        </w:tc>
        <w:tc>
          <w:tcPr>
            <w:tcW w:w="3060" w:type="dxa"/>
          </w:tcPr>
          <w:p w14:paraId="6CB75451" w14:textId="77777777" w:rsidR="00C56CAA" w:rsidRPr="00C56CAA" w:rsidRDefault="00C56CAA" w:rsidP="00C56CAA">
            <w:pPr>
              <w:pStyle w:val="a9"/>
              <w:ind w:left="0"/>
            </w:pPr>
            <w:r w:rsidRPr="00C56CAA">
              <w:t>利用LLM完成学术和日常任务</w:t>
            </w:r>
          </w:p>
        </w:tc>
      </w:tr>
      <w:tr w:rsidR="00C56CAA" w14:paraId="07CF0277" w14:textId="77777777">
        <w:tc>
          <w:tcPr>
            <w:tcW w:w="2520" w:type="dxa"/>
          </w:tcPr>
          <w:p w14:paraId="0FD238C9" w14:textId="77777777" w:rsidR="00C56CAA" w:rsidRPr="00C56CAA" w:rsidRDefault="00C56CAA" w:rsidP="00C56CAA">
            <w:pPr>
              <w:pStyle w:val="a9"/>
              <w:ind w:left="0"/>
            </w:pPr>
            <w:r w:rsidRPr="00C56CAA">
              <w:t>教育工作者</w:t>
            </w:r>
          </w:p>
        </w:tc>
        <w:tc>
          <w:tcPr>
            <w:tcW w:w="2880" w:type="dxa"/>
          </w:tcPr>
          <w:p w14:paraId="0ED94134" w14:textId="77777777" w:rsidR="00C56CAA" w:rsidRPr="00C56CAA" w:rsidRDefault="00C56CAA" w:rsidP="00C56CAA">
            <w:pPr>
              <w:pStyle w:val="a9"/>
              <w:ind w:left="0"/>
              <w:rPr>
                <w:rFonts w:ascii="Times New Roman" w:eastAsia="Times New Roman"/>
              </w:rPr>
            </w:pPr>
            <w:r w:rsidRPr="00C56CAA">
              <w:rPr>
                <w:rFonts w:hAnsi="宋体" w:cs="宋体" w:hint="eastAsia"/>
              </w:rPr>
              <w:t>可能推荐或指导学生使用本平台</w:t>
            </w:r>
          </w:p>
        </w:tc>
        <w:tc>
          <w:tcPr>
            <w:tcW w:w="3060" w:type="dxa"/>
          </w:tcPr>
          <w:p w14:paraId="3FA714A0" w14:textId="77777777" w:rsidR="00C56CAA" w:rsidRPr="00C56CAA" w:rsidRDefault="00C56CAA" w:rsidP="00C56CAA">
            <w:pPr>
              <w:pStyle w:val="a9"/>
              <w:ind w:left="0"/>
            </w:pPr>
            <w:r w:rsidRPr="00C56CAA">
              <w:t>提高教学质量和研究效率</w:t>
            </w:r>
          </w:p>
        </w:tc>
      </w:tr>
    </w:tbl>
    <w:p w14:paraId="2B9E3585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24" w:name="_Toc498919245"/>
      <w:bookmarkStart w:id="25" w:name="_Toc54270143"/>
      <w:r>
        <w:rPr>
          <w:rFonts w:hint="eastAsia"/>
        </w:rPr>
        <w:t>用户概要</w:t>
      </w:r>
      <w:bookmarkEnd w:id="24"/>
      <w:bookmarkEnd w:id="25"/>
    </w:p>
    <w:p w14:paraId="6F78022F" w14:textId="2BCF785F" w:rsidR="00CD6E07" w:rsidRDefault="00CD6E0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817"/>
        <w:gridCol w:w="3024"/>
      </w:tblGrid>
      <w:tr w:rsidR="00CD6E07" w14:paraId="6BDB0CED" w14:textId="77777777">
        <w:trPr>
          <w:trHeight w:val="418"/>
        </w:trPr>
        <w:tc>
          <w:tcPr>
            <w:tcW w:w="2520" w:type="dxa"/>
            <w:shd w:val="solid" w:color="000000" w:fill="FFFFFF"/>
          </w:tcPr>
          <w:p w14:paraId="69F8C13A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17" w:type="dxa"/>
            <w:shd w:val="solid" w:color="000000" w:fill="FFFFFF"/>
          </w:tcPr>
          <w:p w14:paraId="0719CD87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24" w:type="dxa"/>
            <w:shd w:val="solid" w:color="000000" w:fill="FFFFFF"/>
          </w:tcPr>
          <w:p w14:paraId="03EE6666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涉众</w:t>
            </w:r>
          </w:p>
        </w:tc>
      </w:tr>
      <w:tr w:rsidR="00CD6E07" w14:paraId="36BD5DF2" w14:textId="77777777" w:rsidTr="00C56CAA">
        <w:trPr>
          <w:trHeight w:val="1004"/>
        </w:trPr>
        <w:tc>
          <w:tcPr>
            <w:tcW w:w="2520" w:type="dxa"/>
          </w:tcPr>
          <w:p w14:paraId="4D8BD0F0" w14:textId="77777777" w:rsidR="00CD6E07" w:rsidRDefault="00CD6E07">
            <w:pPr>
              <w:pStyle w:val="a9"/>
              <w:ind w:left="0"/>
            </w:pPr>
            <w:r>
              <w:rPr>
                <w:rFonts w:hint="eastAsia"/>
              </w:rPr>
              <w:t>指明用户类型</w:t>
            </w:r>
            <w:r w:rsidR="00C56CAA">
              <w:rPr>
                <w:rFonts w:hint="eastAsia"/>
              </w:rPr>
              <w:t>Ω</w:t>
            </w:r>
          </w:p>
          <w:p w14:paraId="07DB764F" w14:textId="77777777" w:rsidR="00C56CAA" w:rsidRDefault="00C56CAA">
            <w:pPr>
              <w:pStyle w:val="a9"/>
              <w:ind w:left="0"/>
            </w:pPr>
            <w:r>
              <w:rPr>
                <w:rFonts w:hint="eastAsia"/>
              </w:rPr>
              <w:t>学生</w:t>
            </w:r>
          </w:p>
        </w:tc>
        <w:tc>
          <w:tcPr>
            <w:tcW w:w="2817" w:type="dxa"/>
          </w:tcPr>
          <w:p w14:paraId="550C5F51" w14:textId="77777777" w:rsidR="00C56CAA" w:rsidRPr="00C56CAA" w:rsidRDefault="00C56CAA" w:rsidP="00C56CAA">
            <w:pPr>
              <w:pStyle w:val="a9"/>
            </w:pPr>
            <w:r w:rsidRPr="00C56CAA">
              <w:t>使用LLM完成学术研究和日常任务</w:t>
            </w:r>
          </w:p>
        </w:tc>
        <w:tc>
          <w:tcPr>
            <w:tcW w:w="3024" w:type="dxa"/>
          </w:tcPr>
          <w:p w14:paraId="49EA25EA" w14:textId="77777777" w:rsidR="00C56CAA" w:rsidRPr="00C56CAA" w:rsidRDefault="00C56CAA" w:rsidP="00C56CAA">
            <w:pPr>
              <w:pStyle w:val="a9"/>
            </w:pPr>
            <w:r>
              <w:rPr>
                <w:rFonts w:hint="eastAsia"/>
              </w:rPr>
              <w:t>大学生</w:t>
            </w:r>
          </w:p>
        </w:tc>
      </w:tr>
      <w:tr w:rsidR="00C56CAA" w14:paraId="7A182830" w14:textId="77777777" w:rsidTr="00C56CAA">
        <w:trPr>
          <w:trHeight w:val="1004"/>
        </w:trPr>
        <w:tc>
          <w:tcPr>
            <w:tcW w:w="2520" w:type="dxa"/>
          </w:tcPr>
          <w:p w14:paraId="19C9E1E3" w14:textId="77777777" w:rsidR="00C56CAA" w:rsidRDefault="00C56CAA">
            <w:pPr>
              <w:pStyle w:val="a9"/>
              <w:ind w:left="0"/>
            </w:pPr>
            <w:r>
              <w:rPr>
                <w:rFonts w:hint="eastAsia"/>
              </w:rPr>
              <w:t>教授</w:t>
            </w:r>
          </w:p>
        </w:tc>
        <w:tc>
          <w:tcPr>
            <w:tcW w:w="2817" w:type="dxa"/>
          </w:tcPr>
          <w:p w14:paraId="70EB7430" w14:textId="77777777" w:rsidR="00C56CAA" w:rsidRPr="00C56CAA" w:rsidRDefault="00C56CAA" w:rsidP="00C56CAA">
            <w:r w:rsidRPr="00C56CAA">
              <w:t>推荐使用本平台以辅助教学和研究</w:t>
            </w:r>
          </w:p>
        </w:tc>
        <w:tc>
          <w:tcPr>
            <w:tcW w:w="3024" w:type="dxa"/>
          </w:tcPr>
          <w:p w14:paraId="13D55485" w14:textId="77777777" w:rsidR="00C56CAA" w:rsidRPr="00C56CAA" w:rsidRDefault="00C56CAA" w:rsidP="00C56CAA">
            <w:pPr>
              <w:pStyle w:val="a9"/>
              <w:ind w:left="0"/>
            </w:pPr>
            <w:r>
              <w:rPr>
                <w:rFonts w:hint="eastAsia"/>
              </w:rPr>
              <w:t>教育工作者</w:t>
            </w:r>
          </w:p>
        </w:tc>
      </w:tr>
    </w:tbl>
    <w:p w14:paraId="0BCAAA48" w14:textId="77777777" w:rsidR="00CD6E07" w:rsidRDefault="00CD6E07">
      <w:pPr>
        <w:pStyle w:val="a9"/>
      </w:pPr>
    </w:p>
    <w:p w14:paraId="78F354E9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26" w:name="_Toc498919251"/>
      <w:bookmarkStart w:id="27" w:name="_Toc54270144"/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bookmarkEnd w:id="26"/>
      <w:bookmarkEnd w:id="27"/>
    </w:p>
    <w:p w14:paraId="336FAFE4" w14:textId="5149A3DC" w:rsidR="00CD6E07" w:rsidRDefault="00CD6E07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900"/>
        <w:gridCol w:w="1350"/>
        <w:gridCol w:w="1890"/>
        <w:gridCol w:w="90"/>
        <w:gridCol w:w="2430"/>
      </w:tblGrid>
      <w:tr w:rsidR="00CD6E07" w14:paraId="67A25AD8" w14:textId="77777777">
        <w:tc>
          <w:tcPr>
            <w:tcW w:w="2808" w:type="dxa"/>
            <w:shd w:val="solid" w:color="000000" w:fill="FFFFFF"/>
          </w:tcPr>
          <w:p w14:paraId="5EBB998A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</w:p>
        </w:tc>
        <w:tc>
          <w:tcPr>
            <w:tcW w:w="900" w:type="dxa"/>
            <w:shd w:val="solid" w:color="000000" w:fill="FFFFFF"/>
          </w:tcPr>
          <w:p w14:paraId="5DFE298F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1350" w:type="dxa"/>
            <w:shd w:val="solid" w:color="000000" w:fill="FFFFFF"/>
          </w:tcPr>
          <w:p w14:paraId="7A8D3866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关注的要点</w:t>
            </w:r>
          </w:p>
        </w:tc>
        <w:tc>
          <w:tcPr>
            <w:tcW w:w="1890" w:type="dxa"/>
            <w:shd w:val="solid" w:color="000000" w:fill="FFFFFF"/>
          </w:tcPr>
          <w:p w14:paraId="16B99F03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目前的解决方案</w:t>
            </w:r>
          </w:p>
        </w:tc>
        <w:tc>
          <w:tcPr>
            <w:tcW w:w="2520" w:type="dxa"/>
            <w:gridSpan w:val="2"/>
            <w:shd w:val="solid" w:color="000000" w:fill="FFFFFF"/>
          </w:tcPr>
          <w:p w14:paraId="6A15F69A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提议的解决方案</w:t>
            </w:r>
          </w:p>
        </w:tc>
      </w:tr>
      <w:tr w:rsidR="00CD6E07" w14:paraId="56F79DFF" w14:textId="77777777">
        <w:tc>
          <w:tcPr>
            <w:tcW w:w="2808" w:type="dxa"/>
          </w:tcPr>
          <w:p w14:paraId="5A83F5B2" w14:textId="77777777" w:rsidR="00CD6E07" w:rsidRDefault="00C56CAA" w:rsidP="000B1E8B">
            <w:pPr>
              <w:pStyle w:val="a9"/>
              <w:ind w:left="0"/>
            </w:pPr>
            <w:r w:rsidRPr="00C56CAA">
              <w:t>访问先进LLM的能力</w:t>
            </w:r>
          </w:p>
        </w:tc>
        <w:tc>
          <w:tcPr>
            <w:tcW w:w="900" w:type="dxa"/>
          </w:tcPr>
          <w:p w14:paraId="137596B7" w14:textId="77777777" w:rsidR="00CD6E07" w:rsidRDefault="00C56CAA">
            <w:pPr>
              <w:pStyle w:val="a9"/>
              <w:ind w:left="0"/>
            </w:pPr>
            <w:r>
              <w:rPr>
                <w:rFonts w:hint="eastAsia"/>
              </w:rPr>
              <w:t>高</w:t>
            </w:r>
          </w:p>
        </w:tc>
        <w:tc>
          <w:tcPr>
            <w:tcW w:w="1350" w:type="dxa"/>
          </w:tcPr>
          <w:p w14:paraId="2123B749" w14:textId="77777777" w:rsidR="00CD6E07" w:rsidRDefault="00C56CAA">
            <w:pPr>
              <w:pStyle w:val="a9"/>
              <w:ind w:left="0"/>
            </w:pPr>
            <w:r w:rsidRPr="00C56CAA">
              <w:t>网络和政策限制</w:t>
            </w:r>
          </w:p>
        </w:tc>
        <w:tc>
          <w:tcPr>
            <w:tcW w:w="1980" w:type="dxa"/>
            <w:gridSpan w:val="2"/>
          </w:tcPr>
          <w:p w14:paraId="723B25F6" w14:textId="77777777" w:rsidR="00CD6E07" w:rsidRDefault="00C56CAA" w:rsidP="00C56CAA">
            <w:pPr>
              <w:pStyle w:val="a9"/>
              <w:ind w:left="0"/>
            </w:pPr>
            <w:proofErr w:type="gramStart"/>
            <w:r w:rsidRPr="00C56CAA">
              <w:t>间接访问或不访问</w:t>
            </w:r>
            <w:proofErr w:type="gramEnd"/>
          </w:p>
        </w:tc>
        <w:tc>
          <w:tcPr>
            <w:tcW w:w="2430" w:type="dxa"/>
          </w:tcPr>
          <w:p w14:paraId="622C4248" w14:textId="77777777" w:rsidR="00CD6E07" w:rsidRDefault="00C56CAA" w:rsidP="00C56CAA">
            <w:pPr>
              <w:pStyle w:val="a9"/>
              <w:ind w:left="0"/>
            </w:pPr>
            <w:r w:rsidRPr="00C56CAA">
              <w:t>提供一个安全、便捷的访问平台</w:t>
            </w:r>
          </w:p>
        </w:tc>
      </w:tr>
      <w:tr w:rsidR="00C56CAA" w14:paraId="2727F65A" w14:textId="77777777">
        <w:tc>
          <w:tcPr>
            <w:tcW w:w="2808" w:type="dxa"/>
          </w:tcPr>
          <w:p w14:paraId="7475114E" w14:textId="77777777" w:rsidR="00C56CAA" w:rsidRDefault="00C56CAA" w:rsidP="000B1E8B">
            <w:pPr>
              <w:pStyle w:val="a9"/>
              <w:ind w:left="0"/>
            </w:pPr>
            <w:r w:rsidRPr="00C56CAA">
              <w:t>高效的学术研究和任务完成能力</w:t>
            </w:r>
          </w:p>
        </w:tc>
        <w:tc>
          <w:tcPr>
            <w:tcW w:w="900" w:type="dxa"/>
          </w:tcPr>
          <w:p w14:paraId="4A25DD17" w14:textId="77777777" w:rsidR="00C56CAA" w:rsidRDefault="00C56CAA">
            <w:pPr>
              <w:pStyle w:val="a9"/>
              <w:ind w:left="0"/>
            </w:pPr>
            <w:r>
              <w:rPr>
                <w:rFonts w:hint="eastAsia"/>
              </w:rPr>
              <w:t>高</w:t>
            </w:r>
          </w:p>
        </w:tc>
        <w:tc>
          <w:tcPr>
            <w:tcW w:w="1350" w:type="dxa"/>
          </w:tcPr>
          <w:p w14:paraId="299F89A8" w14:textId="77777777" w:rsidR="00C56CAA" w:rsidRDefault="00C56CAA">
            <w:pPr>
              <w:pStyle w:val="a9"/>
              <w:ind w:left="0"/>
            </w:pPr>
            <w:r w:rsidRPr="00C56CAA">
              <w:t>需要提高学习和研究效率</w:t>
            </w:r>
          </w:p>
        </w:tc>
        <w:tc>
          <w:tcPr>
            <w:tcW w:w="1980" w:type="dxa"/>
            <w:gridSpan w:val="2"/>
          </w:tcPr>
          <w:p w14:paraId="6870C4C0" w14:textId="77777777" w:rsidR="00C56CAA" w:rsidRDefault="00C56CAA">
            <w:pPr>
              <w:pStyle w:val="a9"/>
              <w:ind w:left="0"/>
            </w:pPr>
            <w:r>
              <w:rPr>
                <w:rFonts w:hint="eastAsia"/>
              </w:rPr>
              <w:t>传统的在线资源搜索</w:t>
            </w:r>
          </w:p>
        </w:tc>
        <w:tc>
          <w:tcPr>
            <w:tcW w:w="2430" w:type="dxa"/>
          </w:tcPr>
          <w:p w14:paraId="4938E7F8" w14:textId="77777777" w:rsidR="00C56CAA" w:rsidRDefault="00C56CAA">
            <w:pPr>
              <w:pStyle w:val="a9"/>
              <w:ind w:left="0"/>
            </w:pPr>
            <w:r w:rsidRPr="00C56CAA">
              <w:t>定制化prompt技术以提高效率</w:t>
            </w:r>
          </w:p>
        </w:tc>
      </w:tr>
      <w:tr w:rsidR="00C56CAA" w14:paraId="200CDCF4" w14:textId="77777777">
        <w:tc>
          <w:tcPr>
            <w:tcW w:w="2808" w:type="dxa"/>
          </w:tcPr>
          <w:p w14:paraId="4322ABB1" w14:textId="77777777" w:rsidR="00C56CAA" w:rsidRDefault="00C56CAA" w:rsidP="000B1E8B">
            <w:pPr>
              <w:pStyle w:val="a9"/>
              <w:ind w:left="0"/>
            </w:pPr>
            <w:r w:rsidRPr="00C56CAA">
              <w:t>社区支持和资源共享</w:t>
            </w:r>
          </w:p>
        </w:tc>
        <w:tc>
          <w:tcPr>
            <w:tcW w:w="900" w:type="dxa"/>
          </w:tcPr>
          <w:p w14:paraId="24218CB4" w14:textId="77777777" w:rsidR="00C56CAA" w:rsidRDefault="00C56CAA">
            <w:pPr>
              <w:pStyle w:val="a9"/>
              <w:ind w:left="0"/>
            </w:pPr>
            <w:r>
              <w:rPr>
                <w:rFonts w:hint="eastAsia"/>
              </w:rPr>
              <w:t>中</w:t>
            </w:r>
          </w:p>
        </w:tc>
        <w:tc>
          <w:tcPr>
            <w:tcW w:w="1350" w:type="dxa"/>
          </w:tcPr>
          <w:p w14:paraId="361FA258" w14:textId="77777777" w:rsidR="00C56CAA" w:rsidRDefault="00C56CAA">
            <w:pPr>
              <w:pStyle w:val="a9"/>
              <w:ind w:left="0"/>
            </w:pPr>
            <w:r w:rsidRPr="00C56CAA">
              <w:t>交流和共享最佳实践</w:t>
            </w:r>
          </w:p>
        </w:tc>
        <w:tc>
          <w:tcPr>
            <w:tcW w:w="1980" w:type="dxa"/>
            <w:gridSpan w:val="2"/>
          </w:tcPr>
          <w:p w14:paraId="76A3D259" w14:textId="77777777" w:rsidR="00C56CAA" w:rsidRDefault="00C56CAA" w:rsidP="00C56CAA">
            <w:pPr>
              <w:pStyle w:val="a9"/>
              <w:ind w:left="0"/>
            </w:pPr>
            <w:r w:rsidRPr="00C56CAA">
              <w:t>社交媒体和学术论坛</w:t>
            </w:r>
          </w:p>
        </w:tc>
        <w:tc>
          <w:tcPr>
            <w:tcW w:w="2430" w:type="dxa"/>
          </w:tcPr>
          <w:p w14:paraId="05C98C02" w14:textId="77777777" w:rsidR="00C56CAA" w:rsidRDefault="00C56CAA">
            <w:pPr>
              <w:pStyle w:val="a9"/>
              <w:ind w:left="0"/>
            </w:pPr>
            <w:r w:rsidRPr="00C56CAA">
              <w:t>内建的应用市场和社区功能</w:t>
            </w:r>
          </w:p>
        </w:tc>
      </w:tr>
    </w:tbl>
    <w:p w14:paraId="28854745" w14:textId="77777777" w:rsidR="00CD6E07" w:rsidRDefault="00CD6E07">
      <w:pPr>
        <w:pStyle w:val="a9"/>
      </w:pPr>
    </w:p>
    <w:p w14:paraId="1C0BF89C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28" w:name="_Toc498919252"/>
      <w:bookmarkStart w:id="29" w:name="_Toc54270145"/>
      <w:r>
        <w:rPr>
          <w:rFonts w:hint="eastAsia"/>
        </w:rPr>
        <w:t>备选方案和竞争</w:t>
      </w:r>
      <w:bookmarkEnd w:id="28"/>
      <w:bookmarkEnd w:id="29"/>
    </w:p>
    <w:p w14:paraId="2E509E36" w14:textId="1285A8F7" w:rsidR="00661968" w:rsidRPr="00661968" w:rsidRDefault="00661968" w:rsidP="000B1E8B">
      <w:pPr>
        <w:pStyle w:val="a9"/>
      </w:pPr>
      <w:r w:rsidRPr="00661968">
        <w:rPr>
          <w:rFonts w:hint="eastAsia"/>
        </w:rPr>
        <w:t>在开发面向大学生需求的LLM问答网站时，我们认识到用户可能会考虑多种备选方案来满足他们的需求。这些备选方案包括使用竞争对手的产品、自行设计解决方案，或者维持现状不变。为了确保我们的网站能够提供独特且有价值的服务，我们分析了市场上已经存在的竞争产品以及潜在的竞争对手，并探讨了它们的主要优缺点。</w:t>
      </w:r>
    </w:p>
    <w:p w14:paraId="65D24ADE" w14:textId="77777777" w:rsidR="00661968" w:rsidRDefault="00661968" w:rsidP="00661968">
      <w:pPr>
        <w:pStyle w:val="3"/>
        <w:numPr>
          <w:ilvl w:val="2"/>
          <w:numId w:val="1"/>
        </w:numPr>
        <w:ind w:left="720" w:hanging="720"/>
      </w:pPr>
      <w:bookmarkStart w:id="30" w:name="_Toc498919254"/>
      <w:bookmarkStart w:id="31" w:name="_Toc54270147"/>
      <w:r w:rsidRPr="00661968">
        <w:rPr>
          <w:rFonts w:hint="eastAsia"/>
        </w:rPr>
        <w:lastRenderedPageBreak/>
        <w:t>竞争对手1: [POE](</w:t>
      </w:r>
      <w:hyperlink r:id="rId8" w:history="1">
        <w:r w:rsidRPr="00661968">
          <w:rPr>
            <w:rStyle w:val="ae"/>
            <w:rFonts w:hint="eastAsia"/>
          </w:rPr>
          <w:t>https://poe.com/</w:t>
        </w:r>
      </w:hyperlink>
      <w:r w:rsidRPr="00661968">
        <w:rPr>
          <w:rFonts w:hint="eastAsia"/>
        </w:rPr>
        <w:t>)</w:t>
      </w:r>
    </w:p>
    <w:p w14:paraId="4F8F0AE7" w14:textId="77777777" w:rsidR="00661968" w:rsidRDefault="00661968" w:rsidP="00661968"/>
    <w:p w14:paraId="3DA21B1B" w14:textId="77777777" w:rsidR="00661968" w:rsidRDefault="00661968" w:rsidP="00661968">
      <w:r w:rsidRPr="00661968">
        <w:rPr>
          <w:rFonts w:hint="eastAsia"/>
          <w:b/>
          <w:bCs/>
        </w:rPr>
        <w:t>主要优点:</w:t>
      </w:r>
    </w:p>
    <w:p w14:paraId="0EF6B6D3" w14:textId="77777777" w:rsidR="00661968" w:rsidRDefault="00661968" w:rsidP="00661968"/>
    <w:p w14:paraId="29D0723A" w14:textId="77777777" w:rsidR="00661968" w:rsidRDefault="00661968" w:rsidP="00661968">
      <w:r>
        <w:rPr>
          <w:rFonts w:hint="eastAsia"/>
        </w:rPr>
        <w:t xml:space="preserve">- </w:t>
      </w:r>
      <w:r w:rsidRPr="00661968">
        <w:rPr>
          <w:rFonts w:hint="eastAsia"/>
          <w:b/>
          <w:bCs/>
        </w:rPr>
        <w:t>广泛的资源库：</w:t>
      </w:r>
      <w:r>
        <w:rPr>
          <w:rFonts w:hint="eastAsia"/>
        </w:rPr>
        <w:t xml:space="preserve"> POE提供了一个庞大的资源库，包括各种学术和编程相关的资料，这对于需要广泛资料支持的大学生非常有用。</w:t>
      </w:r>
    </w:p>
    <w:p w14:paraId="3CBAF00A" w14:textId="77777777" w:rsidR="00661968" w:rsidRDefault="00661968" w:rsidP="00661968">
      <w:r>
        <w:rPr>
          <w:rFonts w:hint="eastAsia"/>
        </w:rPr>
        <w:t xml:space="preserve">- </w:t>
      </w:r>
      <w:r w:rsidRPr="00661968">
        <w:rPr>
          <w:rFonts w:hint="eastAsia"/>
          <w:b/>
          <w:bCs/>
        </w:rPr>
        <w:t>社区支持：</w:t>
      </w:r>
      <w:r>
        <w:rPr>
          <w:rFonts w:hint="eastAsia"/>
        </w:rPr>
        <w:t xml:space="preserve"> 拥有一个活跃的社区，用户可以在社区中提问和分享知识，这种互动促进了学习和问题解决。</w:t>
      </w:r>
    </w:p>
    <w:p w14:paraId="6A9788B8" w14:textId="77777777" w:rsidR="00661968" w:rsidRDefault="00661968" w:rsidP="00661968"/>
    <w:p w14:paraId="5264F9EC" w14:textId="77777777" w:rsidR="00661968" w:rsidRDefault="00661968" w:rsidP="00661968">
      <w:r w:rsidRPr="00661968">
        <w:rPr>
          <w:rFonts w:hint="eastAsia"/>
          <w:b/>
          <w:bCs/>
        </w:rPr>
        <w:t>主要缺点:</w:t>
      </w:r>
    </w:p>
    <w:p w14:paraId="06D4AEFA" w14:textId="77777777" w:rsidR="00661968" w:rsidRDefault="00661968" w:rsidP="00661968"/>
    <w:p w14:paraId="284950F0" w14:textId="77777777" w:rsidR="00661968" w:rsidRDefault="00661968" w:rsidP="00661968">
      <w:r>
        <w:rPr>
          <w:rFonts w:hint="eastAsia"/>
        </w:rPr>
        <w:t xml:space="preserve">- </w:t>
      </w:r>
      <w:r w:rsidRPr="00661968">
        <w:rPr>
          <w:rFonts w:hint="eastAsia"/>
          <w:b/>
          <w:bCs/>
        </w:rPr>
        <w:t>缺乏个性化：</w:t>
      </w:r>
      <w:r>
        <w:rPr>
          <w:rFonts w:hint="eastAsia"/>
        </w:rPr>
        <w:t xml:space="preserve"> 尽管资源丰富，但POE在提供个性化帮助方面做得不够，特别是对于需要特定LLM应用指导的用户。</w:t>
      </w:r>
    </w:p>
    <w:p w14:paraId="1FB2CFCC" w14:textId="77777777" w:rsidR="00661968" w:rsidRDefault="00661968" w:rsidP="00661968">
      <w:r>
        <w:rPr>
          <w:rFonts w:hint="eastAsia"/>
        </w:rPr>
        <w:t xml:space="preserve">- </w:t>
      </w:r>
      <w:r w:rsidRPr="00661968">
        <w:rPr>
          <w:rFonts w:hint="eastAsia"/>
          <w:b/>
          <w:bCs/>
        </w:rPr>
        <w:t>界面复杂：</w:t>
      </w:r>
      <w:r>
        <w:rPr>
          <w:rFonts w:hint="eastAsia"/>
        </w:rPr>
        <w:t xml:space="preserve"> 对于新用户来说，其界面可能显得复杂难懂，导致用户在寻找所需信息时花费更多时间。</w:t>
      </w:r>
    </w:p>
    <w:p w14:paraId="29DA78F6" w14:textId="77777777" w:rsidR="00661968" w:rsidRDefault="00661968" w:rsidP="00661968"/>
    <w:p w14:paraId="3D5F4385" w14:textId="77777777" w:rsidR="00661968" w:rsidRPr="00661968" w:rsidRDefault="00661968" w:rsidP="00661968"/>
    <w:bookmarkEnd w:id="30"/>
    <w:bookmarkEnd w:id="31"/>
    <w:p w14:paraId="0AAE0A1B" w14:textId="77777777" w:rsidR="00661968" w:rsidRDefault="00661968" w:rsidP="00661968">
      <w:pPr>
        <w:pStyle w:val="3"/>
        <w:numPr>
          <w:ilvl w:val="2"/>
          <w:numId w:val="1"/>
        </w:numPr>
        <w:ind w:left="720" w:hanging="720"/>
      </w:pPr>
      <w:r w:rsidRPr="00661968">
        <w:rPr>
          <w:rFonts w:hint="eastAsia"/>
        </w:rPr>
        <w:t>竞争对手2: [Albus](</w:t>
      </w:r>
      <w:hyperlink r:id="rId9" w:history="1">
        <w:r w:rsidRPr="00661968">
          <w:rPr>
            <w:rStyle w:val="ae"/>
            <w:rFonts w:hint="eastAsia"/>
          </w:rPr>
          <w:t>https://albus.org/</w:t>
        </w:r>
      </w:hyperlink>
      <w:r w:rsidRPr="00661968">
        <w:rPr>
          <w:rFonts w:hint="eastAsia"/>
        </w:rPr>
        <w:t>)</w:t>
      </w:r>
    </w:p>
    <w:p w14:paraId="51C6578B" w14:textId="77777777" w:rsidR="00661968" w:rsidRDefault="00661968" w:rsidP="00661968"/>
    <w:p w14:paraId="41195001" w14:textId="77777777" w:rsidR="00661968" w:rsidRDefault="00661968" w:rsidP="00661968">
      <w:r w:rsidRPr="00661968">
        <w:rPr>
          <w:rFonts w:hint="eastAsia"/>
          <w:b/>
          <w:bCs/>
        </w:rPr>
        <w:t>主要优点:</w:t>
      </w:r>
    </w:p>
    <w:p w14:paraId="031F0E68" w14:textId="77777777" w:rsidR="00661968" w:rsidRDefault="00661968" w:rsidP="00661968"/>
    <w:p w14:paraId="59786FAA" w14:textId="77777777" w:rsidR="00661968" w:rsidRDefault="00661968" w:rsidP="00661968">
      <w:r>
        <w:rPr>
          <w:rFonts w:hint="eastAsia"/>
        </w:rPr>
        <w:t xml:space="preserve">- </w:t>
      </w:r>
      <w:r w:rsidRPr="00661968">
        <w:rPr>
          <w:rFonts w:hint="eastAsia"/>
          <w:b/>
          <w:bCs/>
        </w:rPr>
        <w:t>创新的解决方案：</w:t>
      </w:r>
      <w:r>
        <w:rPr>
          <w:rFonts w:hint="eastAsia"/>
        </w:rPr>
        <w:t xml:space="preserve"> Albus专注于提供创新的学习和研究工具，包括一些最新的LLM应用，吸引了寻求高效学习方法的学生。</w:t>
      </w:r>
    </w:p>
    <w:p w14:paraId="7C60BC53" w14:textId="77777777" w:rsidR="00661968" w:rsidRDefault="00661968" w:rsidP="00661968">
      <w:r>
        <w:rPr>
          <w:rFonts w:hint="eastAsia"/>
        </w:rPr>
        <w:t xml:space="preserve">- </w:t>
      </w:r>
      <w:r w:rsidRPr="00661968">
        <w:rPr>
          <w:rFonts w:hint="eastAsia"/>
          <w:b/>
          <w:bCs/>
        </w:rPr>
        <w:t>用户友好的设计：</w:t>
      </w:r>
      <w:r>
        <w:rPr>
          <w:rFonts w:hint="eastAsia"/>
        </w:rPr>
        <w:t xml:space="preserve"> 界面设计简洁明了，使用户能够轻松导航并找到他们需要的功能。</w:t>
      </w:r>
    </w:p>
    <w:p w14:paraId="2625BEC1" w14:textId="77777777" w:rsidR="00661968" w:rsidRDefault="00661968" w:rsidP="00661968"/>
    <w:p w14:paraId="1113BCAC" w14:textId="77777777" w:rsidR="00661968" w:rsidRDefault="00661968" w:rsidP="00661968">
      <w:r w:rsidRPr="00661968">
        <w:rPr>
          <w:rFonts w:hint="eastAsia"/>
          <w:b/>
          <w:bCs/>
        </w:rPr>
        <w:t>主要缺点:</w:t>
      </w:r>
    </w:p>
    <w:p w14:paraId="3D39BBB2" w14:textId="77777777" w:rsidR="00661968" w:rsidRDefault="00661968" w:rsidP="00661968"/>
    <w:p w14:paraId="6AE271C1" w14:textId="77777777" w:rsidR="00661968" w:rsidRDefault="00661968" w:rsidP="00661968">
      <w:r>
        <w:rPr>
          <w:rFonts w:hint="eastAsia"/>
        </w:rPr>
        <w:t xml:space="preserve">- </w:t>
      </w:r>
      <w:r w:rsidRPr="00661968">
        <w:rPr>
          <w:rFonts w:hint="eastAsia"/>
          <w:b/>
          <w:bCs/>
        </w:rPr>
        <w:t>功能限制：</w:t>
      </w:r>
      <w:r>
        <w:rPr>
          <w:rFonts w:hint="eastAsia"/>
        </w:rPr>
        <w:t xml:space="preserve"> 尽管Albus在某些方面表现出色，但其功能相对有限，特别是在用户自定义内容和社区互动方面不如预期。</w:t>
      </w:r>
    </w:p>
    <w:p w14:paraId="0C32EE01" w14:textId="77777777" w:rsidR="00661968" w:rsidRDefault="00661968" w:rsidP="00661968">
      <w:r>
        <w:rPr>
          <w:rFonts w:hint="eastAsia"/>
        </w:rPr>
        <w:t xml:space="preserve">- </w:t>
      </w:r>
      <w:r w:rsidRPr="00661968">
        <w:rPr>
          <w:rFonts w:hint="eastAsia"/>
          <w:b/>
          <w:bCs/>
        </w:rPr>
        <w:t>更新频率：</w:t>
      </w:r>
      <w:r>
        <w:rPr>
          <w:rFonts w:hint="eastAsia"/>
        </w:rPr>
        <w:t xml:space="preserve"> 用户反映Albus的更新和新功能推出速度不够快，影响了用户体验。</w:t>
      </w:r>
    </w:p>
    <w:p w14:paraId="18E15DA1" w14:textId="77777777" w:rsidR="00661968" w:rsidRPr="00661968" w:rsidRDefault="00661968" w:rsidP="00661968"/>
    <w:p w14:paraId="18D1A4FC" w14:textId="77777777" w:rsidR="00661968" w:rsidRDefault="00661968" w:rsidP="00661968">
      <w:pPr>
        <w:pStyle w:val="3"/>
        <w:numPr>
          <w:ilvl w:val="2"/>
          <w:numId w:val="1"/>
        </w:numPr>
        <w:ind w:left="720" w:hanging="720"/>
      </w:pPr>
      <w:r>
        <w:rPr>
          <w:rFonts w:hint="eastAsia"/>
        </w:rPr>
        <w:t>我们的优势</w:t>
      </w:r>
    </w:p>
    <w:p w14:paraId="3DB31391" w14:textId="77777777" w:rsidR="00661968" w:rsidRDefault="00661968" w:rsidP="00661968"/>
    <w:p w14:paraId="1A02681C" w14:textId="77777777" w:rsidR="00661968" w:rsidRDefault="00661968" w:rsidP="00661968">
      <w:r>
        <w:rPr>
          <w:rFonts w:hint="eastAsia"/>
        </w:rPr>
        <w:t>针对上述竞争对手的分析，我们的LLM问答网站专门针对中国大陆的大学生设计，具有以下独特优势：</w:t>
      </w:r>
    </w:p>
    <w:p w14:paraId="6960CA1E" w14:textId="77777777" w:rsidR="00661968" w:rsidRDefault="00661968" w:rsidP="00661968"/>
    <w:p w14:paraId="4136D9D5" w14:textId="77777777" w:rsidR="00661968" w:rsidRDefault="00661968" w:rsidP="00661968">
      <w:r>
        <w:rPr>
          <w:rFonts w:hint="eastAsia"/>
        </w:rPr>
        <w:t xml:space="preserve">- </w:t>
      </w:r>
      <w:r w:rsidRPr="00661968">
        <w:rPr>
          <w:rFonts w:hint="eastAsia"/>
          <w:b/>
          <w:bCs/>
        </w:rPr>
        <w:t>高效的Prompt工程技巧：</w:t>
      </w:r>
      <w:r>
        <w:rPr>
          <w:rFonts w:hint="eastAsia"/>
        </w:rPr>
        <w:t xml:space="preserve"> 我们网站通过精心设计的prompt和prompt工程技巧，使用户能够更高效地使用LLM进行学术研究、代码调试和日常学习。</w:t>
      </w:r>
    </w:p>
    <w:p w14:paraId="704FA0A9" w14:textId="77777777" w:rsidR="00661968" w:rsidRDefault="00661968" w:rsidP="00661968">
      <w:r>
        <w:rPr>
          <w:rFonts w:hint="eastAsia"/>
        </w:rPr>
        <w:t xml:space="preserve">- </w:t>
      </w:r>
      <w:r w:rsidRPr="00661968">
        <w:rPr>
          <w:rFonts w:hint="eastAsia"/>
          <w:b/>
          <w:bCs/>
        </w:rPr>
        <w:t>社区驱动的应用市场：</w:t>
      </w:r>
      <w:r>
        <w:rPr>
          <w:rFonts w:hint="eastAsia"/>
        </w:rPr>
        <w:t xml:space="preserve"> 用户不仅可以使用现有的高效prompt，还可以上传和分享自己的prompt，通过社区的力量不断丰富和优化可用资源。</w:t>
      </w:r>
    </w:p>
    <w:p w14:paraId="39D35CE5" w14:textId="77777777" w:rsidR="00661968" w:rsidRDefault="00661968" w:rsidP="00661968">
      <w:r>
        <w:rPr>
          <w:rFonts w:hint="eastAsia"/>
        </w:rPr>
        <w:t xml:space="preserve">- </w:t>
      </w:r>
      <w:r w:rsidRPr="00661968">
        <w:rPr>
          <w:rFonts w:hint="eastAsia"/>
          <w:b/>
          <w:bCs/>
        </w:rPr>
        <w:t>针对性的解决方案：</w:t>
      </w:r>
      <w:r>
        <w:rPr>
          <w:rFonts w:hint="eastAsia"/>
        </w:rPr>
        <w:t xml:space="preserve"> 针对中国大陆学生可能遇到的特定问题和需求，提供定制化的解决方案，包括但不限于突破访问限制、优化中文内容处理等。</w:t>
      </w:r>
    </w:p>
    <w:p w14:paraId="7C9F8D70" w14:textId="77777777" w:rsidR="00661968" w:rsidRDefault="00661968" w:rsidP="00661968"/>
    <w:p w14:paraId="1001F023" w14:textId="77777777" w:rsidR="00661968" w:rsidRPr="00661968" w:rsidRDefault="00661968" w:rsidP="00661968">
      <w:r>
        <w:rPr>
          <w:rFonts w:hint="eastAsia"/>
        </w:rPr>
        <w:t>通过这些优势，我们的网站旨在为中国大陆的大学生提供一个无与伦比的LLM问答平台，不仅解决了他们在学习和研究中遇到的实际问题，还通过社区的力量促进了知识的共享和创新。</w:t>
      </w:r>
    </w:p>
    <w:p w14:paraId="3566184D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32" w:name="_Toc498919255"/>
      <w:bookmarkStart w:id="33" w:name="_Toc54270148"/>
      <w:r>
        <w:rPr>
          <w:rFonts w:hint="eastAsia"/>
        </w:rPr>
        <w:lastRenderedPageBreak/>
        <w:t>产品概述</w:t>
      </w:r>
      <w:bookmarkEnd w:id="32"/>
      <w:bookmarkEnd w:id="33"/>
    </w:p>
    <w:p w14:paraId="279918CB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34" w:name="_Toc498919256"/>
      <w:bookmarkStart w:id="35" w:name="_Toc54270149"/>
      <w:r>
        <w:rPr>
          <w:rFonts w:hint="eastAsia"/>
        </w:rPr>
        <w:t>产品总体效果</w:t>
      </w:r>
      <w:bookmarkEnd w:id="34"/>
      <w:bookmarkEnd w:id="35"/>
    </w:p>
    <w:p w14:paraId="6B8F5A77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36" w:name="_Toc498919257"/>
      <w:bookmarkStart w:id="37" w:name="_Toc54270150"/>
      <w:r>
        <w:rPr>
          <w:rFonts w:hint="eastAsia"/>
        </w:rPr>
        <w:t>功能摘要</w:t>
      </w:r>
      <w:bookmarkEnd w:id="36"/>
      <w:bookmarkEnd w:id="37"/>
    </w:p>
    <w:p w14:paraId="1C00321B" w14:textId="5731E6A7" w:rsidR="00CD6E07" w:rsidRDefault="006132A8">
      <w:pPr>
        <w:keepNext/>
        <w:ind w:left="2880" w:right="72" w:firstLine="720"/>
      </w:pPr>
      <w:r>
        <w:rPr>
          <w:rFonts w:hint="eastAsia"/>
          <w:b/>
        </w:rPr>
        <w:t>【</w:t>
      </w:r>
      <w:proofErr w:type="spellStart"/>
      <w:r w:rsidR="007E0553">
        <w:rPr>
          <w:rFonts w:hint="eastAsia"/>
          <w:b/>
        </w:rPr>
        <w:t>UniGPT</w:t>
      </w:r>
      <w:proofErr w:type="spellEnd"/>
      <w:r>
        <w:rPr>
          <w:rFonts w:hint="eastAsia"/>
          <w:b/>
        </w:rPr>
        <w:t>】</w:t>
      </w:r>
    </w:p>
    <w:p w14:paraId="4E8F09A7" w14:textId="77777777" w:rsidR="00CD6E07" w:rsidRDefault="00CD6E07">
      <w:pPr>
        <w:keepNext/>
        <w:ind w:left="2880" w:right="72"/>
      </w:pPr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CD6E07" w14:paraId="492B299F" w14:textId="77777777">
        <w:trPr>
          <w:cantSplit/>
        </w:trPr>
        <w:tc>
          <w:tcPr>
            <w:tcW w:w="3240" w:type="dxa"/>
          </w:tcPr>
          <w:p w14:paraId="60722F52" w14:textId="1665F310" w:rsidR="00CD6E07" w:rsidRDefault="006132A8">
            <w:pPr>
              <w:keepNext/>
              <w:ind w:right="7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用户利益</w:t>
            </w:r>
          </w:p>
        </w:tc>
        <w:tc>
          <w:tcPr>
            <w:tcW w:w="3780" w:type="dxa"/>
          </w:tcPr>
          <w:p w14:paraId="178E4CF6" w14:textId="77777777" w:rsidR="00CD6E07" w:rsidRDefault="00CD6E07"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支持特性</w:t>
            </w:r>
          </w:p>
        </w:tc>
      </w:tr>
      <w:tr w:rsidR="00CD6E07" w14:paraId="0744631B" w14:textId="77777777">
        <w:trPr>
          <w:cantSplit/>
        </w:trPr>
        <w:tc>
          <w:tcPr>
            <w:tcW w:w="3240" w:type="dxa"/>
          </w:tcPr>
          <w:p w14:paraId="17E891B4" w14:textId="5AE696FD" w:rsidR="00CD6E07" w:rsidRDefault="006E1BC0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辅助学习新知</w:t>
            </w:r>
          </w:p>
        </w:tc>
        <w:tc>
          <w:tcPr>
            <w:tcW w:w="3780" w:type="dxa"/>
          </w:tcPr>
          <w:p w14:paraId="502A712B" w14:textId="4D7D2919" w:rsidR="00CD6E07" w:rsidRDefault="006E1BC0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提供客制化的AI，形成SJTU校园社区，更具针对性</w:t>
            </w:r>
          </w:p>
        </w:tc>
      </w:tr>
      <w:tr w:rsidR="00CD6E07" w14:paraId="2535A2B3" w14:textId="77777777">
        <w:trPr>
          <w:cantSplit/>
        </w:trPr>
        <w:tc>
          <w:tcPr>
            <w:tcW w:w="3240" w:type="dxa"/>
          </w:tcPr>
          <w:p w14:paraId="659AA62C" w14:textId="6EDFE572" w:rsidR="00CD6E07" w:rsidRDefault="006E1BC0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文章优化建议</w:t>
            </w:r>
          </w:p>
        </w:tc>
        <w:tc>
          <w:tcPr>
            <w:tcW w:w="3780" w:type="dxa"/>
          </w:tcPr>
          <w:p w14:paraId="78E5DBFE" w14:textId="7FEFEC97" w:rsidR="00CD6E07" w:rsidRDefault="006E1BC0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经过预先</w:t>
            </w:r>
            <w:r w:rsidR="00927A3E">
              <w:rPr>
                <w:rFonts w:hint="eastAsia"/>
                <w:color w:val="000000"/>
              </w:rPr>
              <w:t>p</w:t>
            </w:r>
            <w:r>
              <w:rPr>
                <w:rFonts w:hint="eastAsia"/>
                <w:color w:val="000000"/>
              </w:rPr>
              <w:t>rompt训练后的模型更能针对性地美化论文</w:t>
            </w:r>
          </w:p>
        </w:tc>
      </w:tr>
      <w:tr w:rsidR="00CD6E07" w14:paraId="08BCF57D" w14:textId="77777777">
        <w:trPr>
          <w:cantSplit/>
        </w:trPr>
        <w:tc>
          <w:tcPr>
            <w:tcW w:w="3240" w:type="dxa"/>
          </w:tcPr>
          <w:p w14:paraId="15AF7795" w14:textId="4F2A87DE" w:rsidR="00CD6E07" w:rsidRDefault="006E1BC0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开发者更好优化自定义机器人</w:t>
            </w:r>
          </w:p>
        </w:tc>
        <w:tc>
          <w:tcPr>
            <w:tcW w:w="3780" w:type="dxa"/>
          </w:tcPr>
          <w:p w14:paraId="078B5EB5" w14:textId="5E56EBEC" w:rsidR="00CD6E07" w:rsidRDefault="00927A3E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UniGPT</w:t>
            </w:r>
            <w:r w:rsidR="006E1BC0">
              <w:rPr>
                <w:rFonts w:hint="eastAsia"/>
                <w:color w:val="000000"/>
              </w:rPr>
              <w:t>提供评论区，点赞，收藏等功能，方便</w:t>
            </w:r>
            <w:r w:rsidR="00FF7135">
              <w:rPr>
                <w:rFonts w:hint="eastAsia"/>
                <w:color w:val="000000"/>
              </w:rPr>
              <w:t>开发者据此优化</w:t>
            </w:r>
            <w:r>
              <w:rPr>
                <w:rFonts w:hint="eastAsia"/>
                <w:color w:val="000000"/>
              </w:rPr>
              <w:t>p</w:t>
            </w:r>
            <w:r w:rsidR="00FF7135">
              <w:rPr>
                <w:rFonts w:hint="eastAsia"/>
                <w:color w:val="000000"/>
              </w:rPr>
              <w:t>rompt</w:t>
            </w:r>
          </w:p>
        </w:tc>
      </w:tr>
      <w:tr w:rsidR="00CD6E07" w14:paraId="2F4D879E" w14:textId="77777777">
        <w:trPr>
          <w:cantSplit/>
        </w:trPr>
        <w:tc>
          <w:tcPr>
            <w:tcW w:w="3240" w:type="dxa"/>
          </w:tcPr>
          <w:p w14:paraId="54226492" w14:textId="6172F54B" w:rsidR="00CD6E07" w:rsidRDefault="00FF7135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缓和学习曲线</w:t>
            </w:r>
          </w:p>
        </w:tc>
        <w:tc>
          <w:tcPr>
            <w:tcW w:w="3780" w:type="dxa"/>
          </w:tcPr>
          <w:p w14:paraId="46791CAA" w14:textId="61FDCBF1" w:rsidR="00CD6E07" w:rsidRDefault="00FF7135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同专业同学常遇到相似问题，通过</w:t>
            </w:r>
            <w:r w:rsidR="00927A3E">
              <w:rPr>
                <w:rFonts w:hint="eastAsia"/>
                <w:color w:val="000000"/>
              </w:rPr>
              <w:t>p</w:t>
            </w:r>
            <w:r>
              <w:rPr>
                <w:rFonts w:hint="eastAsia"/>
                <w:color w:val="000000"/>
              </w:rPr>
              <w:t>rompt训练机器人进行分享可以降低学习难度</w:t>
            </w:r>
          </w:p>
        </w:tc>
      </w:tr>
    </w:tbl>
    <w:p w14:paraId="49CA0E2A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38" w:name="_Toc498919258"/>
      <w:bookmarkStart w:id="39" w:name="_Toc54270151"/>
      <w:r>
        <w:rPr>
          <w:rFonts w:hint="eastAsia"/>
        </w:rPr>
        <w:t>假设与依赖关系</w:t>
      </w:r>
      <w:bookmarkEnd w:id="38"/>
      <w:bookmarkEnd w:id="39"/>
    </w:p>
    <w:tbl>
      <w:tblPr>
        <w:tblpPr w:leftFromText="180" w:rightFromText="180" w:vertAnchor="text" w:horzAnchor="margin" w:tblpY="268"/>
        <w:tblW w:w="10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1982"/>
        <w:gridCol w:w="2193"/>
        <w:gridCol w:w="2088"/>
        <w:gridCol w:w="2088"/>
      </w:tblGrid>
      <w:tr w:rsidR="00FD5E16" w:rsidRPr="00827317" w14:paraId="7D3327CA" w14:textId="77777777" w:rsidTr="00FD5E16">
        <w:trPr>
          <w:tblHeader/>
        </w:trPr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F8D619" w14:textId="77777777" w:rsidR="00FD5E16" w:rsidRPr="00103D92" w:rsidRDefault="00FD5E16" w:rsidP="00FD5E16">
            <w:pPr>
              <w:pStyle w:val="InfoBlue"/>
              <w:ind w:left="900"/>
              <w:rPr>
                <w:rFonts w:ascii="宋体"/>
                <w:i w:val="0"/>
                <w:color w:val="auto"/>
              </w:rPr>
            </w:pPr>
            <w:r w:rsidRPr="00103D92">
              <w:rPr>
                <w:rFonts w:ascii="宋体"/>
                <w:i w:val="0"/>
                <w:color w:val="auto"/>
              </w:rPr>
              <w:t>IE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23A34E7" w14:textId="77777777" w:rsidR="00FD5E16" w:rsidRPr="00103D92" w:rsidRDefault="00FD5E16" w:rsidP="00FD5E16">
            <w:pPr>
              <w:pStyle w:val="InfoBlue"/>
              <w:ind w:left="900"/>
              <w:rPr>
                <w:rFonts w:ascii="宋体"/>
                <w:i w:val="0"/>
                <w:color w:val="auto"/>
              </w:rPr>
            </w:pPr>
            <w:r w:rsidRPr="00103D92">
              <w:rPr>
                <w:rFonts w:ascii="宋体"/>
                <w:i w:val="0"/>
                <w:color w:val="auto"/>
              </w:rPr>
              <w:t>Edge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0C681E" w14:textId="77777777" w:rsidR="00FD5E16" w:rsidRPr="00103D92" w:rsidRDefault="00FD5E16" w:rsidP="00FD5E16">
            <w:pPr>
              <w:pStyle w:val="InfoBlue"/>
              <w:ind w:left="900"/>
              <w:rPr>
                <w:rFonts w:ascii="宋体"/>
                <w:i w:val="0"/>
                <w:color w:val="auto"/>
              </w:rPr>
            </w:pPr>
            <w:r w:rsidRPr="00103D92">
              <w:rPr>
                <w:rFonts w:ascii="宋体"/>
                <w:i w:val="0"/>
                <w:color w:val="auto"/>
              </w:rPr>
              <w:t>Firefox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033DCF" w14:textId="77777777" w:rsidR="00FD5E16" w:rsidRPr="00103D92" w:rsidRDefault="00FD5E16" w:rsidP="00FD5E16">
            <w:pPr>
              <w:pStyle w:val="InfoBlue"/>
              <w:ind w:left="900"/>
              <w:rPr>
                <w:rFonts w:ascii="宋体"/>
                <w:i w:val="0"/>
                <w:color w:val="auto"/>
              </w:rPr>
            </w:pPr>
            <w:r w:rsidRPr="00103D92">
              <w:rPr>
                <w:rFonts w:ascii="宋体"/>
                <w:i w:val="0"/>
                <w:color w:val="auto"/>
              </w:rPr>
              <w:t>Chrome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67123B" w14:textId="77777777" w:rsidR="00FD5E16" w:rsidRPr="00103D92" w:rsidRDefault="00FD5E16" w:rsidP="00FD5E16">
            <w:pPr>
              <w:pStyle w:val="InfoBlue"/>
              <w:ind w:left="900"/>
              <w:rPr>
                <w:rFonts w:ascii="宋体"/>
                <w:i w:val="0"/>
                <w:color w:val="auto"/>
              </w:rPr>
            </w:pPr>
            <w:r w:rsidRPr="00103D92">
              <w:rPr>
                <w:rFonts w:ascii="宋体"/>
                <w:i w:val="0"/>
                <w:color w:val="auto"/>
              </w:rPr>
              <w:t>Safari</w:t>
            </w:r>
          </w:p>
        </w:tc>
      </w:tr>
      <w:tr w:rsidR="00FD5E16" w:rsidRPr="00827317" w14:paraId="258938AA" w14:textId="77777777" w:rsidTr="00FD5E16"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E8A5FBA" w14:textId="77777777" w:rsidR="00FD5E16" w:rsidRPr="00103D92" w:rsidRDefault="00FD5E16" w:rsidP="00FD5E16">
            <w:pPr>
              <w:pStyle w:val="InfoBlue"/>
              <w:ind w:left="900"/>
              <w:rPr>
                <w:rFonts w:ascii="宋体"/>
                <w:i w:val="0"/>
                <w:color w:val="auto"/>
              </w:rPr>
            </w:pPr>
            <w:r w:rsidRPr="00103D92">
              <w:rPr>
                <w:rFonts w:ascii="宋体"/>
                <w:i w:val="0"/>
                <w:color w:val="auto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87396A" w14:textId="77777777" w:rsidR="00FD5E16" w:rsidRPr="00103D92" w:rsidRDefault="00FD5E16" w:rsidP="00FD5E16">
            <w:pPr>
              <w:pStyle w:val="InfoBlue"/>
              <w:ind w:left="900"/>
              <w:rPr>
                <w:rFonts w:ascii="宋体"/>
                <w:i w:val="0"/>
                <w:color w:val="auto"/>
              </w:rPr>
            </w:pPr>
            <w:r w:rsidRPr="00103D92">
              <w:rPr>
                <w:rFonts w:ascii="宋体"/>
                <w:i w:val="0"/>
                <w:color w:val="auto"/>
              </w:rPr>
              <w:t>&gt;= 14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B25EFE" w14:textId="77777777" w:rsidR="00FD5E16" w:rsidRPr="00103D92" w:rsidRDefault="00FD5E16" w:rsidP="00FD5E16">
            <w:pPr>
              <w:pStyle w:val="InfoBlue"/>
              <w:ind w:left="900"/>
              <w:rPr>
                <w:rFonts w:ascii="宋体"/>
                <w:i w:val="0"/>
                <w:color w:val="auto"/>
              </w:rPr>
            </w:pPr>
            <w:r w:rsidRPr="00103D92">
              <w:rPr>
                <w:rFonts w:ascii="宋体"/>
                <w:i w:val="0"/>
                <w:color w:val="auto"/>
              </w:rPr>
              <w:t>&gt;= 52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F2F4B1" w14:textId="77777777" w:rsidR="00FD5E16" w:rsidRPr="00103D92" w:rsidRDefault="00FD5E16" w:rsidP="00FD5E16">
            <w:pPr>
              <w:pStyle w:val="InfoBlue"/>
              <w:ind w:left="900"/>
              <w:rPr>
                <w:rFonts w:ascii="宋体"/>
                <w:i w:val="0"/>
                <w:color w:val="auto"/>
              </w:rPr>
            </w:pPr>
            <w:r w:rsidRPr="00103D92">
              <w:rPr>
                <w:rFonts w:ascii="宋体"/>
                <w:i w:val="0"/>
                <w:color w:val="auto"/>
              </w:rPr>
              <w:t>&gt;= 49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3A1E98A" w14:textId="77777777" w:rsidR="00FD5E16" w:rsidRPr="00103D92" w:rsidRDefault="00FD5E16" w:rsidP="00FD5E16">
            <w:pPr>
              <w:pStyle w:val="InfoBlue"/>
              <w:ind w:left="900"/>
              <w:rPr>
                <w:rFonts w:ascii="宋体"/>
                <w:i w:val="0"/>
                <w:color w:val="auto"/>
              </w:rPr>
            </w:pPr>
            <w:r w:rsidRPr="00103D92">
              <w:rPr>
                <w:rFonts w:ascii="宋体"/>
                <w:i w:val="0"/>
                <w:color w:val="auto"/>
              </w:rPr>
              <w:t>&gt;= 10</w:t>
            </w:r>
          </w:p>
        </w:tc>
      </w:tr>
    </w:tbl>
    <w:p w14:paraId="119644A8" w14:textId="42A9FE3B" w:rsidR="00827317" w:rsidRPr="00827317" w:rsidRDefault="00827317" w:rsidP="00827317">
      <w:pPr>
        <w:pStyle w:val="InfoBlue"/>
        <w:numPr>
          <w:ilvl w:val="0"/>
          <w:numId w:val="9"/>
        </w:numPr>
        <w:rPr>
          <w:rFonts w:ascii="宋体"/>
          <w:i w:val="0"/>
          <w:color w:val="000000"/>
        </w:rPr>
      </w:pPr>
    </w:p>
    <w:p w14:paraId="72737CA3" w14:textId="0B0FE47A" w:rsidR="0092238E" w:rsidRPr="0092238E" w:rsidRDefault="0092238E" w:rsidP="0092238E">
      <w:pPr>
        <w:pStyle w:val="a9"/>
      </w:pPr>
      <w:r>
        <w:rPr>
          <w:rFonts w:hint="eastAsia"/>
        </w:rPr>
        <w:t>如果用户量较少情况下，社区建设欠缺，客制化的AI较难满足部分用户的需求，同时不能给予开发者足够的反馈。如，针对ICS课程的环境配置相关问题在用户较少时，难以形成单独的针对性的机器人。</w:t>
      </w:r>
    </w:p>
    <w:p w14:paraId="5880889A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40" w:name="_Toc498919261"/>
      <w:bookmarkStart w:id="41" w:name="_Toc54270152"/>
      <w:r>
        <w:rPr>
          <w:rFonts w:hint="eastAsia"/>
        </w:rPr>
        <w:t>产品特性</w:t>
      </w:r>
      <w:bookmarkEnd w:id="40"/>
      <w:bookmarkEnd w:id="41"/>
    </w:p>
    <w:p w14:paraId="464DA6B1" w14:textId="511CFDA3" w:rsidR="00CD6E07" w:rsidRDefault="0092238E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为开发者提供机器人反馈</w:t>
      </w:r>
    </w:p>
    <w:p w14:paraId="5A088236" w14:textId="398814CE" w:rsidR="0092238E" w:rsidRPr="0092238E" w:rsidRDefault="0092238E" w:rsidP="0092238E">
      <w:pPr>
        <w:ind w:left="720"/>
      </w:pPr>
      <w:r>
        <w:rPr>
          <w:rFonts w:hint="eastAsia"/>
        </w:rPr>
        <w:t>平台提供针对单个机器人的评论，点赞，收藏功能，开发者可以根据评论反馈，</w:t>
      </w:r>
      <w:proofErr w:type="gramStart"/>
      <w:r>
        <w:rPr>
          <w:rFonts w:hint="eastAsia"/>
        </w:rPr>
        <w:t>点赞数量</w:t>
      </w:r>
      <w:proofErr w:type="gramEnd"/>
      <w:r>
        <w:rPr>
          <w:rFonts w:hint="eastAsia"/>
        </w:rPr>
        <w:t>等信息对机器人进行</w:t>
      </w:r>
      <w:r w:rsidR="00927A3E">
        <w:rPr>
          <w:rFonts w:hint="eastAsia"/>
        </w:rPr>
        <w:t>p</w:t>
      </w:r>
      <w:r>
        <w:rPr>
          <w:rFonts w:hint="eastAsia"/>
        </w:rPr>
        <w:t>rompt调整。</w:t>
      </w:r>
    </w:p>
    <w:p w14:paraId="2C00B4F6" w14:textId="77777777" w:rsidR="00CD6E07" w:rsidRDefault="00CD6E07">
      <w:pPr>
        <w:pStyle w:val="Paragraph2"/>
        <w:widowControl/>
      </w:pPr>
    </w:p>
    <w:p w14:paraId="322B00FC" w14:textId="59EE526C" w:rsidR="00CD6E07" w:rsidRDefault="0092238E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为用户提供个性化机器人</w:t>
      </w:r>
    </w:p>
    <w:p w14:paraId="45FBB9F2" w14:textId="0F8EAFBA" w:rsidR="00E371CC" w:rsidRDefault="0092238E" w:rsidP="00E371CC">
      <w:pPr>
        <w:ind w:left="720"/>
      </w:pPr>
      <w:r>
        <w:rPr>
          <w:rFonts w:hint="eastAsia"/>
        </w:rPr>
        <w:t>机器人由平台提供和用户自定义相结合，用户可以针对特定需求搜索相应机器人，也可以自己输入Prompt训练机器人。</w:t>
      </w:r>
    </w:p>
    <w:p w14:paraId="23DE5E53" w14:textId="77777777" w:rsidR="00E371CC" w:rsidRDefault="00E371CC" w:rsidP="00E371CC">
      <w:pPr>
        <w:ind w:left="720"/>
      </w:pPr>
    </w:p>
    <w:p w14:paraId="1C1B4641" w14:textId="6901914D" w:rsidR="00E371CC" w:rsidRDefault="00E371CC" w:rsidP="00E371CC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为使用者提高</w:t>
      </w:r>
      <w:r w:rsidR="00927A3E">
        <w:rPr>
          <w:rFonts w:hint="eastAsia"/>
        </w:rPr>
        <w:t>p</w:t>
      </w:r>
      <w:r>
        <w:rPr>
          <w:rFonts w:hint="eastAsia"/>
        </w:rPr>
        <w:t>rompt技术</w:t>
      </w:r>
    </w:p>
    <w:p w14:paraId="16C2642A" w14:textId="77777777" w:rsidR="007F6065" w:rsidRDefault="007F6065" w:rsidP="007F6065">
      <w:pPr>
        <w:ind w:left="720"/>
      </w:pPr>
      <w:proofErr w:type="gramStart"/>
      <w:r>
        <w:rPr>
          <w:rFonts w:hint="eastAsia"/>
        </w:rPr>
        <w:t>评论区</w:t>
      </w:r>
      <w:proofErr w:type="gramEnd"/>
      <w:r>
        <w:rPr>
          <w:rFonts w:hint="eastAsia"/>
        </w:rPr>
        <w:t>是使用者和开发者共同建立的社区，在AI时代不论是使用者还是开发者均可在此提高Prompt水平，分享Prompt技术。</w:t>
      </w:r>
    </w:p>
    <w:p w14:paraId="2B595BDA" w14:textId="77777777" w:rsidR="0094587A" w:rsidRPr="007F6065" w:rsidRDefault="0094587A" w:rsidP="0094587A"/>
    <w:p w14:paraId="35CF62DA" w14:textId="78340991" w:rsidR="0094587A" w:rsidRDefault="0094587A" w:rsidP="0094587A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为交大学生提供针对化服务</w:t>
      </w:r>
    </w:p>
    <w:p w14:paraId="561CEE51" w14:textId="67BBE94F" w:rsidR="0094587A" w:rsidRDefault="0094587A" w:rsidP="0094587A">
      <w:pPr>
        <w:ind w:left="720"/>
      </w:pPr>
      <w:r>
        <w:rPr>
          <w:rFonts w:hint="eastAsia"/>
        </w:rPr>
        <w:t>接入JAccount登录接口，用户需通过JAccount登录后才能使用该网站功能。</w:t>
      </w:r>
    </w:p>
    <w:p w14:paraId="24D07DE3" w14:textId="77777777" w:rsidR="0094587A" w:rsidRPr="0094587A" w:rsidRDefault="0094587A" w:rsidP="0094587A">
      <w:pPr>
        <w:ind w:left="720"/>
      </w:pPr>
    </w:p>
    <w:p w14:paraId="1E0944C2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42" w:name="_Toc498919264"/>
      <w:bookmarkStart w:id="43" w:name="_Toc54270155"/>
      <w:r>
        <w:rPr>
          <w:rFonts w:hint="eastAsia"/>
        </w:rPr>
        <w:t>约束</w:t>
      </w:r>
      <w:bookmarkEnd w:id="42"/>
      <w:bookmarkEnd w:id="43"/>
    </w:p>
    <w:p w14:paraId="0F7586FA" w14:textId="77777777" w:rsidR="004163A8" w:rsidRPr="004163A8" w:rsidRDefault="004163A8" w:rsidP="004163A8">
      <w:pPr>
        <w:pStyle w:val="a9"/>
        <w:numPr>
          <w:ilvl w:val="0"/>
          <w:numId w:val="12"/>
        </w:numPr>
      </w:pPr>
      <w:r w:rsidRPr="004163A8">
        <w:rPr>
          <w:b/>
          <w:bCs/>
        </w:rPr>
        <w:t>设计约束</w:t>
      </w:r>
      <w:r w:rsidRPr="004163A8">
        <w:t>：</w:t>
      </w:r>
    </w:p>
    <w:p w14:paraId="2AC7EDF4" w14:textId="77777777" w:rsidR="004163A8" w:rsidRPr="004163A8" w:rsidRDefault="004163A8" w:rsidP="004163A8">
      <w:pPr>
        <w:pStyle w:val="a9"/>
        <w:numPr>
          <w:ilvl w:val="1"/>
          <w:numId w:val="12"/>
        </w:numPr>
      </w:pPr>
      <w:r w:rsidRPr="004163A8">
        <w:t>界面设计需考虑大学生用户群体的使用习惯，提供简洁、易于导航的用户界面。</w:t>
      </w:r>
    </w:p>
    <w:p w14:paraId="530067E8" w14:textId="77777777" w:rsidR="004163A8" w:rsidRPr="004163A8" w:rsidRDefault="004163A8" w:rsidP="004163A8">
      <w:pPr>
        <w:pStyle w:val="a9"/>
        <w:numPr>
          <w:ilvl w:val="1"/>
          <w:numId w:val="12"/>
        </w:numPr>
      </w:pPr>
      <w:r w:rsidRPr="004163A8">
        <w:t>网站必须在中国大陆的网络环境下稳定可访问，考虑到服务器位置和网络策略的合</w:t>
      </w:r>
      <w:proofErr w:type="gramStart"/>
      <w:r w:rsidRPr="004163A8">
        <w:t>规</w:t>
      </w:r>
      <w:proofErr w:type="gramEnd"/>
      <w:r w:rsidRPr="004163A8">
        <w:t>性。</w:t>
      </w:r>
    </w:p>
    <w:p w14:paraId="519F06F2" w14:textId="4D44114B" w:rsidR="004163A8" w:rsidRPr="004163A8" w:rsidRDefault="004163A8" w:rsidP="004163A8">
      <w:pPr>
        <w:pStyle w:val="a9"/>
        <w:numPr>
          <w:ilvl w:val="1"/>
          <w:numId w:val="12"/>
        </w:numPr>
      </w:pPr>
      <w:r>
        <w:rPr>
          <w:rFonts w:hint="eastAsia"/>
        </w:rPr>
        <w:t>*</w:t>
      </w:r>
      <w:r w:rsidRPr="004163A8">
        <w:t>需要确保用户上传的 prompt 符合教育、法律和道德标准，设置合理的内容过滤和审查机制。</w:t>
      </w:r>
    </w:p>
    <w:p w14:paraId="5CDA5FAF" w14:textId="77777777" w:rsidR="004163A8" w:rsidRPr="004163A8" w:rsidRDefault="004163A8" w:rsidP="004163A8">
      <w:pPr>
        <w:pStyle w:val="a9"/>
        <w:numPr>
          <w:ilvl w:val="0"/>
          <w:numId w:val="12"/>
        </w:numPr>
      </w:pPr>
      <w:r w:rsidRPr="004163A8">
        <w:rPr>
          <w:b/>
          <w:bCs/>
        </w:rPr>
        <w:t>外部约束</w:t>
      </w:r>
      <w:r w:rsidRPr="004163A8">
        <w:t>：</w:t>
      </w:r>
    </w:p>
    <w:p w14:paraId="40959A62" w14:textId="1EC8A47E" w:rsidR="004163A8" w:rsidRPr="004163A8" w:rsidRDefault="004163A8" w:rsidP="004163A8">
      <w:pPr>
        <w:pStyle w:val="a9"/>
        <w:numPr>
          <w:ilvl w:val="1"/>
          <w:numId w:val="12"/>
        </w:numPr>
      </w:pPr>
      <w:r w:rsidRPr="004163A8">
        <w:t>遵守中国大陆关于网络服务的相关法律法规，包括数据保护和隐私政策。</w:t>
      </w:r>
    </w:p>
    <w:p w14:paraId="1AFDD44F" w14:textId="77777777" w:rsidR="004163A8" w:rsidRPr="004163A8" w:rsidRDefault="004163A8" w:rsidP="004163A8">
      <w:pPr>
        <w:pStyle w:val="a9"/>
        <w:numPr>
          <w:ilvl w:val="0"/>
          <w:numId w:val="12"/>
        </w:numPr>
      </w:pPr>
      <w:r w:rsidRPr="004163A8">
        <w:rPr>
          <w:b/>
          <w:bCs/>
        </w:rPr>
        <w:t>其他依赖关系</w:t>
      </w:r>
      <w:r w:rsidRPr="004163A8">
        <w:t>：</w:t>
      </w:r>
    </w:p>
    <w:p w14:paraId="16C6966B" w14:textId="77777777" w:rsidR="004163A8" w:rsidRPr="004163A8" w:rsidRDefault="004163A8" w:rsidP="004163A8">
      <w:pPr>
        <w:pStyle w:val="a9"/>
        <w:numPr>
          <w:ilvl w:val="1"/>
          <w:numId w:val="12"/>
        </w:numPr>
      </w:pPr>
      <w:r w:rsidRPr="004163A8">
        <w:t>项目依赖于持续获取最新的 LLM 技术和算法更新，以维持服务质量和竞争力。</w:t>
      </w:r>
    </w:p>
    <w:p w14:paraId="27E19856" w14:textId="6DF78F5F" w:rsidR="004163A8" w:rsidRPr="004163A8" w:rsidRDefault="004163A8" w:rsidP="004163A8">
      <w:pPr>
        <w:pStyle w:val="a9"/>
        <w:numPr>
          <w:ilvl w:val="1"/>
          <w:numId w:val="12"/>
        </w:numPr>
      </w:pPr>
      <w:r w:rsidRPr="004163A8">
        <w:t>用户体验的优化依赖于持续的用户反馈收集和分析。</w:t>
      </w:r>
    </w:p>
    <w:p w14:paraId="56B164D1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44" w:name="_Toc498919265"/>
      <w:bookmarkStart w:id="45" w:name="_Toc54270156"/>
      <w:r>
        <w:rPr>
          <w:rFonts w:hint="eastAsia"/>
        </w:rPr>
        <w:t>质量范围</w:t>
      </w:r>
      <w:bookmarkEnd w:id="44"/>
      <w:bookmarkEnd w:id="45"/>
    </w:p>
    <w:p w14:paraId="315F9762" w14:textId="77777777" w:rsidR="004163A8" w:rsidRPr="004163A8" w:rsidRDefault="004163A8" w:rsidP="004163A8">
      <w:pPr>
        <w:pStyle w:val="a9"/>
        <w:numPr>
          <w:ilvl w:val="0"/>
          <w:numId w:val="13"/>
        </w:numPr>
      </w:pPr>
      <w:r w:rsidRPr="004163A8">
        <w:rPr>
          <w:b/>
          <w:bCs/>
        </w:rPr>
        <w:t>易用性</w:t>
      </w:r>
      <w:r w:rsidRPr="004163A8">
        <w:t>：</w:t>
      </w:r>
    </w:p>
    <w:p w14:paraId="3B3F5EAC" w14:textId="77777777" w:rsidR="004163A8" w:rsidRPr="004163A8" w:rsidRDefault="004163A8" w:rsidP="004163A8">
      <w:pPr>
        <w:pStyle w:val="a9"/>
        <w:numPr>
          <w:ilvl w:val="1"/>
          <w:numId w:val="13"/>
        </w:numPr>
      </w:pPr>
      <w:r w:rsidRPr="004163A8">
        <w:t>提供直观的操作指引和帮助文档，确保用户能够快速上手。</w:t>
      </w:r>
    </w:p>
    <w:p w14:paraId="091FBEAF" w14:textId="77777777" w:rsidR="004163A8" w:rsidRPr="004163A8" w:rsidRDefault="004163A8" w:rsidP="004163A8">
      <w:pPr>
        <w:pStyle w:val="a9"/>
        <w:numPr>
          <w:ilvl w:val="1"/>
          <w:numId w:val="13"/>
        </w:numPr>
      </w:pPr>
      <w:r w:rsidRPr="004163A8">
        <w:t>设计响应式网站界面，适配不同设备和屏幕尺寸，确保良好的移动端体验。</w:t>
      </w:r>
    </w:p>
    <w:p w14:paraId="21E2FD05" w14:textId="77777777" w:rsidR="004163A8" w:rsidRPr="004163A8" w:rsidRDefault="004163A8" w:rsidP="004163A8">
      <w:pPr>
        <w:pStyle w:val="a9"/>
        <w:numPr>
          <w:ilvl w:val="0"/>
          <w:numId w:val="13"/>
        </w:numPr>
      </w:pPr>
      <w:r w:rsidRPr="004163A8">
        <w:rPr>
          <w:b/>
          <w:bCs/>
        </w:rPr>
        <w:t>可靠性</w:t>
      </w:r>
      <w:r w:rsidRPr="004163A8">
        <w:t>：</w:t>
      </w:r>
    </w:p>
    <w:p w14:paraId="1C115A32" w14:textId="174B53AF" w:rsidR="004163A8" w:rsidRPr="004163A8" w:rsidRDefault="004163A8" w:rsidP="004163A8">
      <w:pPr>
        <w:pStyle w:val="a9"/>
        <w:numPr>
          <w:ilvl w:val="1"/>
          <w:numId w:val="13"/>
        </w:numPr>
      </w:pPr>
      <w:r w:rsidRPr="004163A8">
        <w:t>确保网站具备高可用性，实现99%的在线时间。</w:t>
      </w:r>
    </w:p>
    <w:p w14:paraId="60BDFE8A" w14:textId="425D6895" w:rsidR="004163A8" w:rsidRPr="004163A8" w:rsidRDefault="004163A8" w:rsidP="004163A8">
      <w:pPr>
        <w:pStyle w:val="a9"/>
        <w:numPr>
          <w:ilvl w:val="1"/>
          <w:numId w:val="13"/>
        </w:numPr>
      </w:pPr>
      <w:r w:rsidRPr="004163A8">
        <w:t>定期备份数据，确保用户数据的安全和完整。</w:t>
      </w:r>
    </w:p>
    <w:p w14:paraId="73DACDD2" w14:textId="77777777" w:rsidR="004163A8" w:rsidRPr="004163A8" w:rsidRDefault="004163A8" w:rsidP="004163A8">
      <w:pPr>
        <w:pStyle w:val="a9"/>
        <w:numPr>
          <w:ilvl w:val="0"/>
          <w:numId w:val="13"/>
        </w:numPr>
      </w:pPr>
      <w:r w:rsidRPr="004163A8">
        <w:rPr>
          <w:b/>
          <w:bCs/>
        </w:rPr>
        <w:t>性能</w:t>
      </w:r>
      <w:r w:rsidRPr="004163A8">
        <w:t>：</w:t>
      </w:r>
    </w:p>
    <w:p w14:paraId="03EB469A" w14:textId="13AC49B3" w:rsidR="004163A8" w:rsidRPr="004163A8" w:rsidRDefault="004163A8" w:rsidP="004163A8">
      <w:pPr>
        <w:pStyle w:val="a9"/>
        <w:numPr>
          <w:ilvl w:val="1"/>
          <w:numId w:val="13"/>
        </w:numPr>
      </w:pPr>
      <w:r w:rsidRPr="004163A8">
        <w:t>在高并发访问下保持良好的响应速度，</w:t>
      </w:r>
      <w:r>
        <w:rPr>
          <w:rFonts w:hint="eastAsia"/>
        </w:rPr>
        <w:t xml:space="preserve">能满足 </w:t>
      </w:r>
      <w:r>
        <w:t xml:space="preserve">2000 </w:t>
      </w:r>
      <w:r>
        <w:rPr>
          <w:rFonts w:hint="eastAsia"/>
        </w:rPr>
        <w:t xml:space="preserve">人同时访问，人均设计 </w:t>
      </w:r>
      <w:r>
        <w:t xml:space="preserve">100 </w:t>
      </w:r>
      <w:proofErr w:type="gramStart"/>
      <w:r>
        <w:rPr>
          <w:rFonts w:hint="eastAsia"/>
        </w:rPr>
        <w:t>个</w:t>
      </w:r>
      <w:proofErr w:type="gramEnd"/>
      <w:r>
        <w:t xml:space="preserve"> Prompt </w:t>
      </w:r>
      <w:r>
        <w:rPr>
          <w:rFonts w:hint="eastAsia"/>
        </w:rPr>
        <w:t>模板，</w:t>
      </w:r>
      <w:r w:rsidRPr="004163A8">
        <w:rPr>
          <w:rFonts w:hint="eastAsia"/>
        </w:rPr>
        <w:t>页</w:t>
      </w:r>
      <w:r w:rsidRPr="004163A8">
        <w:t>面加载时间不超过3秒。</w:t>
      </w:r>
    </w:p>
    <w:p w14:paraId="7400290E" w14:textId="77777777" w:rsidR="004163A8" w:rsidRPr="004163A8" w:rsidRDefault="004163A8" w:rsidP="004163A8">
      <w:pPr>
        <w:pStyle w:val="a9"/>
        <w:numPr>
          <w:ilvl w:val="0"/>
          <w:numId w:val="13"/>
        </w:numPr>
      </w:pPr>
      <w:r w:rsidRPr="004163A8">
        <w:rPr>
          <w:b/>
          <w:bCs/>
        </w:rPr>
        <w:t>可支持性</w:t>
      </w:r>
      <w:r w:rsidRPr="004163A8">
        <w:t>：</w:t>
      </w:r>
    </w:p>
    <w:p w14:paraId="75A0FAC9" w14:textId="77777777" w:rsidR="004163A8" w:rsidRPr="004163A8" w:rsidRDefault="004163A8" w:rsidP="004163A8">
      <w:pPr>
        <w:pStyle w:val="a9"/>
        <w:numPr>
          <w:ilvl w:val="1"/>
          <w:numId w:val="13"/>
        </w:numPr>
      </w:pPr>
      <w:r w:rsidRPr="004163A8">
        <w:t>定期更新和维护网站，快速响应和解决用户遇到的问题。</w:t>
      </w:r>
    </w:p>
    <w:p w14:paraId="51D0E550" w14:textId="77777777" w:rsidR="004163A8" w:rsidRPr="004163A8" w:rsidRDefault="004163A8" w:rsidP="004163A8">
      <w:pPr>
        <w:pStyle w:val="a9"/>
      </w:pPr>
    </w:p>
    <w:p w14:paraId="3CF058BE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46" w:name="_Toc498919266"/>
      <w:bookmarkStart w:id="47" w:name="_Toc54270157"/>
      <w:r>
        <w:rPr>
          <w:rFonts w:hint="eastAsia"/>
        </w:rPr>
        <w:t>优先级</w:t>
      </w:r>
      <w:bookmarkEnd w:id="46"/>
      <w:bookmarkEnd w:id="47"/>
    </w:p>
    <w:p w14:paraId="591F07B5" w14:textId="647C0099" w:rsidR="008848F0" w:rsidRDefault="003932D7" w:rsidP="008848F0">
      <w:pPr>
        <w:pStyle w:val="a9"/>
      </w:pPr>
      <w:r>
        <w:rPr>
          <w:rFonts w:hint="eastAsia"/>
        </w:rPr>
        <w:t>第一版本：</w:t>
      </w:r>
    </w:p>
    <w:p w14:paraId="38D14298" w14:textId="769907FB" w:rsidR="003932D7" w:rsidRDefault="003932D7" w:rsidP="008848F0">
      <w:pPr>
        <w:pStyle w:val="a9"/>
      </w:pPr>
      <w:r>
        <w:tab/>
      </w:r>
      <w:r>
        <w:rPr>
          <w:rFonts w:hint="eastAsia"/>
        </w:rPr>
        <w:t>基于 UI</w:t>
      </w:r>
      <w:r>
        <w:t xml:space="preserve"> </w:t>
      </w:r>
      <w:r>
        <w:rPr>
          <w:rFonts w:hint="eastAsia"/>
        </w:rPr>
        <w:t>设计稿，完成可跳转的页面实现。</w:t>
      </w:r>
    </w:p>
    <w:p w14:paraId="1437E704" w14:textId="07114DD2" w:rsidR="003932D7" w:rsidRDefault="003932D7" w:rsidP="003932D7">
      <w:pPr>
        <w:pStyle w:val="a9"/>
        <w:ind w:left="0"/>
      </w:pPr>
      <w:r>
        <w:tab/>
      </w:r>
      <w:r>
        <w:rPr>
          <w:rFonts w:hint="eastAsia"/>
        </w:rPr>
        <w:t>第二版本（基本功能）：</w:t>
      </w:r>
    </w:p>
    <w:p w14:paraId="7B216B8A" w14:textId="77777777" w:rsidR="003932D7" w:rsidRDefault="003932D7" w:rsidP="003932D7">
      <w:pPr>
        <w:pStyle w:val="a9"/>
        <w:ind w:left="0"/>
      </w:pPr>
      <w:r>
        <w:tab/>
      </w:r>
      <w:r>
        <w:tab/>
      </w:r>
      <w:r>
        <w:rPr>
          <w:rFonts w:hint="eastAsia"/>
        </w:rPr>
        <w:t>用户登录</w:t>
      </w:r>
    </w:p>
    <w:p w14:paraId="4AAA0B34" w14:textId="77777777" w:rsidR="007649B9" w:rsidRDefault="007649B9" w:rsidP="007649B9">
      <w:pPr>
        <w:pStyle w:val="a9"/>
        <w:ind w:left="0"/>
      </w:pPr>
      <w:r>
        <w:tab/>
      </w:r>
      <w:r>
        <w:tab/>
      </w:r>
      <w:r>
        <w:rPr>
          <w:rFonts w:hint="eastAsia"/>
        </w:rPr>
        <w:t>修改个人信息</w:t>
      </w:r>
    </w:p>
    <w:p w14:paraId="6DF3BC2D" w14:textId="69CE9160" w:rsidR="007649B9" w:rsidRDefault="007649B9" w:rsidP="003932D7">
      <w:pPr>
        <w:pStyle w:val="a9"/>
        <w:ind w:left="0"/>
      </w:pPr>
      <w:r>
        <w:tab/>
      </w:r>
      <w:r>
        <w:tab/>
      </w:r>
      <w:r>
        <w:rPr>
          <w:rFonts w:hint="eastAsia"/>
        </w:rPr>
        <w:t>创建、修改、删除模板</w:t>
      </w:r>
    </w:p>
    <w:p w14:paraId="5F0D80A6" w14:textId="6E02C0E3" w:rsidR="003932D7" w:rsidRDefault="003932D7" w:rsidP="007649B9">
      <w:pPr>
        <w:pStyle w:val="a9"/>
        <w:ind w:left="0"/>
      </w:pPr>
      <w:r>
        <w:tab/>
      </w:r>
      <w:r>
        <w:tab/>
      </w:r>
      <w:r>
        <w:rPr>
          <w:rFonts w:hint="eastAsia"/>
        </w:rPr>
        <w:t>使用模板</w:t>
      </w:r>
      <w:r w:rsidR="007649B9">
        <w:rPr>
          <w:rFonts w:hint="eastAsia"/>
        </w:rPr>
        <w:t>，查看模板历史信息</w:t>
      </w:r>
    </w:p>
    <w:p w14:paraId="462BB4A9" w14:textId="70140884" w:rsidR="003932D7" w:rsidRDefault="003932D7" w:rsidP="003932D7">
      <w:pPr>
        <w:pStyle w:val="a9"/>
        <w:ind w:left="0"/>
      </w:pPr>
      <w:r>
        <w:tab/>
      </w:r>
      <w:r>
        <w:rPr>
          <w:rFonts w:hint="eastAsia"/>
        </w:rPr>
        <w:t>第三版本（应用市场功能）：</w:t>
      </w:r>
    </w:p>
    <w:p w14:paraId="30BFFD42" w14:textId="7292F85E" w:rsidR="007649B9" w:rsidRDefault="003932D7" w:rsidP="003932D7">
      <w:pPr>
        <w:pStyle w:val="a9"/>
        <w:ind w:left="0"/>
      </w:pPr>
      <w:r>
        <w:lastRenderedPageBreak/>
        <w:tab/>
      </w:r>
      <w:r>
        <w:tab/>
      </w:r>
      <w:r>
        <w:rPr>
          <w:rFonts w:hint="eastAsia"/>
        </w:rPr>
        <w:t>发布</w:t>
      </w:r>
      <w:r w:rsidR="007649B9">
        <w:rPr>
          <w:rFonts w:hint="eastAsia"/>
        </w:rPr>
        <w:t>/取消发布</w:t>
      </w:r>
      <w:r>
        <w:rPr>
          <w:rFonts w:hint="eastAsia"/>
        </w:rPr>
        <w:t>模板</w:t>
      </w:r>
    </w:p>
    <w:p w14:paraId="38D0CC57" w14:textId="1D9D0D80" w:rsidR="007649B9" w:rsidRDefault="007649B9" w:rsidP="003932D7">
      <w:pPr>
        <w:pStyle w:val="a9"/>
        <w:ind w:left="0"/>
      </w:pPr>
      <w:r>
        <w:tab/>
      </w:r>
      <w:r>
        <w:tab/>
      </w:r>
      <w:r>
        <w:rPr>
          <w:rFonts w:hint="eastAsia"/>
        </w:rPr>
        <w:t>在应用市场搜索模板</w:t>
      </w:r>
    </w:p>
    <w:p w14:paraId="67F6D549" w14:textId="0899495A" w:rsidR="007649B9" w:rsidRDefault="007649B9" w:rsidP="007649B9">
      <w:pPr>
        <w:pStyle w:val="a9"/>
        <w:ind w:firstLine="720"/>
      </w:pPr>
      <w:r>
        <w:rPr>
          <w:rFonts w:hint="eastAsia"/>
        </w:rPr>
        <w:t>收藏模板</w:t>
      </w:r>
      <w:r>
        <w:br/>
      </w:r>
      <w:r>
        <w:tab/>
      </w:r>
      <w:r>
        <w:rPr>
          <w:rFonts w:hint="eastAsia"/>
        </w:rPr>
        <w:t>点赞、评论模板</w:t>
      </w:r>
    </w:p>
    <w:p w14:paraId="1A184FC6" w14:textId="6A3BF1B4" w:rsidR="007649B9" w:rsidRDefault="007649B9" w:rsidP="007649B9">
      <w:pPr>
        <w:pStyle w:val="a9"/>
        <w:ind w:firstLine="720"/>
      </w:pPr>
      <w:r>
        <w:rPr>
          <w:rFonts w:hint="eastAsia"/>
        </w:rPr>
        <w:t>查看其他用户页面</w:t>
      </w:r>
    </w:p>
    <w:p w14:paraId="600C8D5B" w14:textId="252C63DA" w:rsidR="007649B9" w:rsidRDefault="007649B9" w:rsidP="007649B9">
      <w:pPr>
        <w:pStyle w:val="a9"/>
      </w:pPr>
      <w:r>
        <w:rPr>
          <w:rFonts w:hint="eastAsia"/>
        </w:rPr>
        <w:t>第四版本：</w:t>
      </w:r>
    </w:p>
    <w:p w14:paraId="0C776BC4" w14:textId="5B928A96" w:rsidR="007649B9" w:rsidRDefault="007649B9" w:rsidP="007649B9">
      <w:pPr>
        <w:pStyle w:val="a9"/>
      </w:pPr>
      <w:r>
        <w:tab/>
      </w:r>
      <w:r>
        <w:rPr>
          <w:rFonts w:hint="eastAsia"/>
        </w:rPr>
        <w:t>待定，预计包含性能/安全性增强</w:t>
      </w:r>
    </w:p>
    <w:p w14:paraId="0D1DF10E" w14:textId="5F363383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48" w:name="_Toc498919267"/>
      <w:bookmarkStart w:id="49" w:name="_Toc54270158"/>
      <w:r>
        <w:rPr>
          <w:rFonts w:hint="eastAsia"/>
        </w:rPr>
        <w:t>其他产品需求</w:t>
      </w:r>
      <w:bookmarkEnd w:id="48"/>
      <w:bookmarkEnd w:id="49"/>
    </w:p>
    <w:p w14:paraId="59986B35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50" w:name="_Toc498919268"/>
      <w:bookmarkStart w:id="51" w:name="_Toc54270159"/>
      <w:r>
        <w:rPr>
          <w:rFonts w:hint="eastAsia"/>
        </w:rPr>
        <w:t>适用的标准</w:t>
      </w:r>
      <w:bookmarkEnd w:id="50"/>
      <w:bookmarkEnd w:id="51"/>
    </w:p>
    <w:p w14:paraId="1EAA87CE" w14:textId="77777777" w:rsidR="004163A8" w:rsidRPr="004163A8" w:rsidRDefault="004163A8" w:rsidP="004163A8">
      <w:pPr>
        <w:pStyle w:val="a9"/>
        <w:numPr>
          <w:ilvl w:val="0"/>
          <w:numId w:val="14"/>
        </w:numPr>
      </w:pPr>
      <w:r w:rsidRPr="004163A8">
        <w:t>法律和法规标准：确保遵守中国大陆关于网络服务的所有法律法规，包括但不限于网络安全法和个人信息保护法。</w:t>
      </w:r>
    </w:p>
    <w:p w14:paraId="0F28A2B6" w14:textId="77777777" w:rsidR="004163A8" w:rsidRPr="004163A8" w:rsidRDefault="004163A8" w:rsidP="004163A8">
      <w:pPr>
        <w:pStyle w:val="a9"/>
        <w:numPr>
          <w:ilvl w:val="0"/>
          <w:numId w:val="14"/>
        </w:numPr>
      </w:pPr>
      <w:r w:rsidRPr="004163A8">
        <w:t>通讯标准：使用通用的互联网协议（TCP/IP）确保网站的高效访问和数据传输安全。</w:t>
      </w:r>
    </w:p>
    <w:p w14:paraId="24F6CE6D" w14:textId="52D8EE56" w:rsidR="004163A8" w:rsidRPr="004163A8" w:rsidRDefault="004163A8" w:rsidP="004163A8">
      <w:pPr>
        <w:pStyle w:val="a9"/>
        <w:numPr>
          <w:ilvl w:val="0"/>
          <w:numId w:val="14"/>
        </w:numPr>
      </w:pPr>
      <w:r w:rsidRPr="004163A8">
        <w:t>平台一致性标准：确保网站在所有支持的浏览器上提供一致的用户体验。</w:t>
      </w:r>
    </w:p>
    <w:p w14:paraId="53F6BC90" w14:textId="63446B65" w:rsidR="004163A8" w:rsidRPr="008848F0" w:rsidRDefault="004163A8" w:rsidP="008848F0">
      <w:pPr>
        <w:pStyle w:val="a9"/>
        <w:numPr>
          <w:ilvl w:val="0"/>
          <w:numId w:val="14"/>
        </w:numPr>
      </w:pPr>
      <w:r w:rsidRPr="004163A8">
        <w:t>质量和安全标准：符合ISO 27001信息安全管理标准，保护用户数据和隐私。</w:t>
      </w:r>
    </w:p>
    <w:p w14:paraId="3BBEB427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52" w:name="_Toc498919269"/>
      <w:bookmarkStart w:id="53" w:name="_Toc54270160"/>
      <w:r>
        <w:rPr>
          <w:rFonts w:hint="eastAsia"/>
        </w:rPr>
        <w:t>系统需求</w:t>
      </w:r>
      <w:bookmarkEnd w:id="52"/>
      <w:bookmarkEnd w:id="53"/>
    </w:p>
    <w:p w14:paraId="0F65F16E" w14:textId="47A6D561" w:rsidR="008848F0" w:rsidRDefault="008848F0" w:rsidP="008848F0">
      <w:pPr>
        <w:pStyle w:val="a9"/>
        <w:numPr>
          <w:ilvl w:val="0"/>
          <w:numId w:val="15"/>
        </w:numPr>
      </w:pPr>
      <w:r w:rsidRPr="008848F0">
        <w:t>网络平台：必须有高速的互联网连接和至少99.9%的时间在线保证。</w:t>
      </w:r>
    </w:p>
    <w:p w14:paraId="5B5DB72C" w14:textId="4611845D" w:rsidR="008848F0" w:rsidRPr="008848F0" w:rsidRDefault="008848F0" w:rsidP="008848F0">
      <w:pPr>
        <w:pStyle w:val="a9"/>
        <w:numPr>
          <w:ilvl w:val="0"/>
          <w:numId w:val="15"/>
        </w:numPr>
      </w:pPr>
      <w:r>
        <w:rPr>
          <w:rFonts w:hint="eastAsia"/>
        </w:rPr>
        <w:t>配套软件：安装有应用运行必须的包管理软件</w:t>
      </w:r>
    </w:p>
    <w:p w14:paraId="33A181E7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54" w:name="_Toc498919271"/>
      <w:bookmarkStart w:id="55" w:name="_Toc54270161"/>
      <w:r>
        <w:rPr>
          <w:rFonts w:hint="eastAsia"/>
        </w:rPr>
        <w:t>环境需求</w:t>
      </w:r>
      <w:bookmarkEnd w:id="54"/>
      <w:bookmarkEnd w:id="55"/>
    </w:p>
    <w:p w14:paraId="1BA7B2E1" w14:textId="77777777" w:rsidR="008848F0" w:rsidRPr="008848F0" w:rsidRDefault="008848F0" w:rsidP="008848F0">
      <w:pPr>
        <w:pStyle w:val="a9"/>
        <w:numPr>
          <w:ilvl w:val="0"/>
          <w:numId w:val="16"/>
        </w:numPr>
      </w:pPr>
      <w:r w:rsidRPr="008848F0">
        <w:t>使用条件：网站应能够在各种网络环境下稳定运行，包括低速和不稳定的网络连接。</w:t>
      </w:r>
    </w:p>
    <w:p w14:paraId="362FDF61" w14:textId="375047D8" w:rsidR="008848F0" w:rsidRPr="008848F0" w:rsidRDefault="008848F0" w:rsidP="008848F0">
      <w:pPr>
        <w:pStyle w:val="a9"/>
        <w:numPr>
          <w:ilvl w:val="0"/>
          <w:numId w:val="16"/>
        </w:numPr>
      </w:pPr>
      <w:r w:rsidRPr="008848F0">
        <w:t>用户环境：支持多种操作系统和设备，包括桌面电脑、笔记本电脑、智能手机和平板电脑。</w:t>
      </w:r>
      <w:r>
        <w:rPr>
          <w:rFonts w:hint="eastAsia"/>
        </w:rPr>
        <w:t>浏览器要求为以下之一：</w:t>
      </w:r>
      <w:r w:rsidRPr="008848F0">
        <w:rPr>
          <w:rFonts w:hint="eastAsia"/>
        </w:rPr>
        <w:t>IE 11、Edge 14及以上版本、Firefox 52及以上版本、Chrome 49及以上版本、Safari 10及以上版本。</w:t>
      </w:r>
    </w:p>
    <w:p w14:paraId="0CEC5ED7" w14:textId="60D6E53C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56" w:name="_Toc498919272"/>
      <w:bookmarkStart w:id="57" w:name="_Toc54270162"/>
      <w:r>
        <w:rPr>
          <w:rFonts w:hint="eastAsia"/>
        </w:rPr>
        <w:t>文档需求</w:t>
      </w:r>
      <w:bookmarkEnd w:id="56"/>
      <w:bookmarkEnd w:id="57"/>
    </w:p>
    <w:p w14:paraId="670121A5" w14:textId="71F8EB51" w:rsidR="00CD6E07" w:rsidRDefault="00CD6E07" w:rsidP="008B5286">
      <w:pPr>
        <w:pStyle w:val="2"/>
        <w:numPr>
          <w:ilvl w:val="1"/>
          <w:numId w:val="1"/>
        </w:numPr>
        <w:ind w:left="720" w:hanging="720"/>
      </w:pPr>
      <w:bookmarkStart w:id="58" w:name="_Toc498919273"/>
      <w:bookmarkStart w:id="59" w:name="_Toc54270163"/>
      <w:r>
        <w:rPr>
          <w:rFonts w:hint="eastAsia"/>
        </w:rPr>
        <w:t>用户手册</w:t>
      </w:r>
      <w:bookmarkEnd w:id="58"/>
      <w:bookmarkEnd w:id="59"/>
      <w:r>
        <w:t>[</w:t>
      </w:r>
      <w:r>
        <w:rPr>
          <w:rFonts w:hint="eastAsia"/>
        </w:rPr>
        <w:t>说明用户手册的目的和内容。讨论预期长度、详细程度，是否需要索引、词汇表、教程与参考手册策略等。还应确定格式和打印约束条件。</w:t>
      </w:r>
      <w:r>
        <w:t>]</w:t>
      </w:r>
    </w:p>
    <w:p w14:paraId="5228F94E" w14:textId="77777777" w:rsidR="008848F0" w:rsidRPr="008848F0" w:rsidRDefault="008848F0" w:rsidP="008848F0">
      <w:pPr>
        <w:pStyle w:val="a9"/>
        <w:numPr>
          <w:ilvl w:val="0"/>
          <w:numId w:val="17"/>
        </w:numPr>
      </w:pPr>
      <w:r w:rsidRPr="008848F0">
        <w:t>目的：提供详细的指南，帮助用户了解如何使用网站的各项功能，包括使用预设的prompt、上传和下载自定义prompt等。</w:t>
      </w:r>
    </w:p>
    <w:p w14:paraId="08F112F6" w14:textId="77777777" w:rsidR="008848F0" w:rsidRPr="008848F0" w:rsidRDefault="008848F0" w:rsidP="008848F0">
      <w:pPr>
        <w:pStyle w:val="a9"/>
        <w:numPr>
          <w:ilvl w:val="0"/>
          <w:numId w:val="17"/>
        </w:numPr>
      </w:pPr>
      <w:r w:rsidRPr="008848F0">
        <w:t>内容：包含注册、登录、使用指南、常见问题解答等部分。</w:t>
      </w:r>
    </w:p>
    <w:p w14:paraId="237110E1" w14:textId="29D55363" w:rsidR="008848F0" w:rsidRPr="008848F0" w:rsidRDefault="008848F0" w:rsidP="008848F0">
      <w:pPr>
        <w:pStyle w:val="a9"/>
        <w:numPr>
          <w:ilvl w:val="0"/>
          <w:numId w:val="17"/>
        </w:numPr>
      </w:pPr>
      <w:r w:rsidRPr="008848F0">
        <w:t>预期长度和详细程度：预计</w:t>
      </w:r>
      <w:r>
        <w:t>2</w:t>
      </w:r>
      <w:r>
        <w:rPr>
          <w:rFonts w:hint="eastAsia"/>
        </w:rPr>
        <w:t>～5</w:t>
      </w:r>
      <w:r w:rsidRPr="008848F0">
        <w:t>页</w:t>
      </w:r>
      <w:r>
        <w:t xml:space="preserve"> </w:t>
      </w:r>
      <w:r>
        <w:rPr>
          <w:rFonts w:hint="eastAsia"/>
        </w:rPr>
        <w:t>A</w:t>
      </w:r>
      <w:r>
        <w:t xml:space="preserve">4 </w:t>
      </w:r>
      <w:r>
        <w:rPr>
          <w:rFonts w:hint="eastAsia"/>
        </w:rPr>
        <w:t>纸</w:t>
      </w:r>
      <w:r w:rsidRPr="008848F0">
        <w:rPr>
          <w:rFonts w:hint="eastAsia"/>
        </w:rPr>
        <w:t>左</w:t>
      </w:r>
      <w:r w:rsidRPr="008848F0">
        <w:t>右，包括步骤说明和图示。</w:t>
      </w:r>
    </w:p>
    <w:p w14:paraId="43A15357" w14:textId="77ECD72D" w:rsidR="008848F0" w:rsidRPr="008848F0" w:rsidRDefault="008848F0" w:rsidP="008848F0">
      <w:pPr>
        <w:pStyle w:val="a9"/>
        <w:numPr>
          <w:ilvl w:val="0"/>
          <w:numId w:val="17"/>
        </w:numPr>
      </w:pPr>
      <w:r w:rsidRPr="008848F0">
        <w:t>格式和打印约束条件：提供PDF格式下载。</w:t>
      </w:r>
    </w:p>
    <w:p w14:paraId="5C7C7D0B" w14:textId="77777777" w:rsidR="008848F0" w:rsidRPr="008848F0" w:rsidRDefault="008848F0" w:rsidP="008848F0">
      <w:pPr>
        <w:pStyle w:val="a9"/>
      </w:pPr>
    </w:p>
    <w:p w14:paraId="3174B5F2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60" w:name="_Toc498919274"/>
      <w:bookmarkStart w:id="61" w:name="_Toc54270164"/>
      <w:r>
        <w:rPr>
          <w:rFonts w:hint="eastAsia"/>
        </w:rPr>
        <w:t>联机帮助</w:t>
      </w:r>
      <w:bookmarkEnd w:id="60"/>
      <w:bookmarkEnd w:id="61"/>
    </w:p>
    <w:p w14:paraId="4A715C25" w14:textId="5E9FD339" w:rsidR="008848F0" w:rsidRPr="008848F0" w:rsidRDefault="008848F0" w:rsidP="008848F0">
      <w:pPr>
        <w:pStyle w:val="a9"/>
      </w:pPr>
      <w:r>
        <w:rPr>
          <w:rFonts w:hint="eastAsia"/>
        </w:rPr>
        <w:t>无</w:t>
      </w:r>
    </w:p>
    <w:p w14:paraId="4EE30BAC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62" w:name="_Toc498919275"/>
      <w:bookmarkStart w:id="63" w:name="_Toc54270165"/>
      <w:r>
        <w:rPr>
          <w:rFonts w:hint="eastAsia"/>
        </w:rPr>
        <w:lastRenderedPageBreak/>
        <w:t>安装指南、配置文件、自述文件</w:t>
      </w:r>
      <w:bookmarkEnd w:id="62"/>
      <w:bookmarkEnd w:id="63"/>
    </w:p>
    <w:p w14:paraId="3F286FFA" w14:textId="7660431D" w:rsidR="008848F0" w:rsidRDefault="008848F0" w:rsidP="008848F0">
      <w:pPr>
        <w:pStyle w:val="a9"/>
        <w:numPr>
          <w:ilvl w:val="0"/>
          <w:numId w:val="17"/>
        </w:numPr>
      </w:pPr>
      <w:r>
        <w:rPr>
          <w:rFonts w:hint="eastAsia"/>
        </w:rPr>
        <w:t>安装指南：无</w:t>
      </w:r>
    </w:p>
    <w:p w14:paraId="02FC3E23" w14:textId="551229E9" w:rsidR="008848F0" w:rsidRDefault="008848F0" w:rsidP="008848F0">
      <w:pPr>
        <w:pStyle w:val="a9"/>
        <w:numPr>
          <w:ilvl w:val="0"/>
          <w:numId w:val="17"/>
        </w:numPr>
      </w:pPr>
      <w:r>
        <w:rPr>
          <w:rFonts w:hint="eastAsia"/>
        </w:rPr>
        <w:t>配置文件：无</w:t>
      </w:r>
    </w:p>
    <w:p w14:paraId="7B6040FF" w14:textId="65B50797" w:rsidR="00CD6E07" w:rsidRPr="000B1E8B" w:rsidRDefault="008848F0" w:rsidP="000B1E8B">
      <w:pPr>
        <w:pStyle w:val="a9"/>
        <w:numPr>
          <w:ilvl w:val="0"/>
          <w:numId w:val="17"/>
        </w:numPr>
      </w:pPr>
      <w:r w:rsidRPr="008848F0">
        <w:t>自述文件</w:t>
      </w:r>
      <w:r>
        <w:rPr>
          <w:rFonts w:hint="eastAsia"/>
        </w:rPr>
        <w:t>：</w:t>
      </w:r>
      <w:r w:rsidRPr="008848F0">
        <w:t>包含网站的最新更新、新特性介绍以及任何已知的问题和解决方法。</w:t>
      </w:r>
    </w:p>
    <w:sectPr w:rsidR="00CD6E07" w:rsidRPr="000B1E8B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89CE7" w14:textId="77777777" w:rsidR="00E83378" w:rsidRDefault="00E83378">
      <w:r>
        <w:separator/>
      </w:r>
    </w:p>
  </w:endnote>
  <w:endnote w:type="continuationSeparator" w:id="0">
    <w:p w14:paraId="38EF962A" w14:textId="77777777" w:rsidR="00E83378" w:rsidRDefault="00E83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62820" w14:paraId="2DF0D5C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38E8DA" w14:textId="77777777" w:rsidR="00C62820" w:rsidRDefault="00C62820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49AC5D" w14:textId="1C160792" w:rsidR="00C62820" w:rsidRDefault="00C62820" w:rsidP="0050261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0F7BF5">
            <w:rPr>
              <w:rFonts w:ascii="Times New Roman" w:hint="eastAsia"/>
            </w:rPr>
            <w:t>&lt;</w:t>
          </w:r>
          <w:r w:rsidR="00502611">
            <w:rPr>
              <w:rFonts w:ascii="Times New Roman" w:hint="eastAsia"/>
            </w:rPr>
            <w:t>S</w:t>
          </w:r>
          <w:r w:rsidR="00502611">
            <w:rPr>
              <w:rFonts w:ascii="Times New Roman"/>
            </w:rPr>
            <w:t>JTU</w:t>
          </w:r>
          <w:r w:rsidR="000F7BF5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 w:rsidR="00687D72">
            <w:rPr>
              <w:rFonts w:ascii="Times New Roman"/>
            </w:rPr>
            <w:t>2</w:t>
          </w:r>
          <w:r w:rsidR="00927A3E">
            <w:rPr>
              <w:rFonts w:ascii="Times New Roman" w:hint="eastAsia"/>
            </w:rPr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665C53" w14:textId="77777777" w:rsidR="00C62820" w:rsidRDefault="00C62820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BB39E1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0B456C31" w14:textId="77777777" w:rsidR="00C62820" w:rsidRDefault="00C628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99478" w14:textId="77777777" w:rsidR="00E83378" w:rsidRDefault="00E83378">
      <w:r>
        <w:separator/>
      </w:r>
    </w:p>
  </w:footnote>
  <w:footnote w:type="continuationSeparator" w:id="0">
    <w:p w14:paraId="19F7C288" w14:textId="77777777" w:rsidR="00E83378" w:rsidRDefault="00E833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8966E" w14:textId="77777777" w:rsidR="00BB39E1" w:rsidRDefault="00BB39E1">
    <w:pPr>
      <w:rPr>
        <w:sz w:val="24"/>
      </w:rPr>
    </w:pPr>
  </w:p>
  <w:p w14:paraId="62900361" w14:textId="77777777" w:rsidR="00BB39E1" w:rsidRDefault="00BB39E1">
    <w:pPr>
      <w:pBdr>
        <w:top w:val="single" w:sz="6" w:space="1" w:color="auto"/>
      </w:pBdr>
      <w:rPr>
        <w:sz w:val="24"/>
      </w:rPr>
    </w:pPr>
  </w:p>
  <w:p w14:paraId="49DE7F2C" w14:textId="77777777" w:rsidR="00BB39E1" w:rsidRDefault="00BB39E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77C19A24" w14:textId="77777777" w:rsidR="00BB39E1" w:rsidRDefault="00BB39E1">
    <w:pPr>
      <w:pBdr>
        <w:bottom w:val="single" w:sz="6" w:space="1" w:color="auto"/>
      </w:pBdr>
      <w:jc w:val="right"/>
      <w:rPr>
        <w:sz w:val="24"/>
      </w:rPr>
    </w:pPr>
  </w:p>
  <w:p w14:paraId="59434B24" w14:textId="77777777" w:rsidR="00BB39E1" w:rsidRDefault="00BB39E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62820" w14:paraId="36F08EE8" w14:textId="77777777">
      <w:tc>
        <w:tcPr>
          <w:tcW w:w="6379" w:type="dxa"/>
        </w:tcPr>
        <w:p w14:paraId="615019FD" w14:textId="54E90E14" w:rsidR="00C62820" w:rsidRDefault="00927A3E">
          <w:r>
            <w:rPr>
              <w:rFonts w:ascii="Times New Roman" w:hint="eastAsia"/>
              <w:b/>
            </w:rPr>
            <w:t>UniGPT</w:t>
          </w:r>
        </w:p>
      </w:tc>
      <w:tc>
        <w:tcPr>
          <w:tcW w:w="3179" w:type="dxa"/>
        </w:tcPr>
        <w:p w14:paraId="5901D90C" w14:textId="405162A9" w:rsidR="00C62820" w:rsidRDefault="00C6282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</w:t>
          </w:r>
          <w:r w:rsidR="007F6065">
            <w:rPr>
              <w:rFonts w:ascii="Times New Roman" w:hint="eastAsia"/>
              <w:noProof/>
            </w:rPr>
            <w:t>2</w:t>
          </w:r>
          <w:r>
            <w:rPr>
              <w:rFonts w:ascii="Times New Roman"/>
              <w:noProof/>
            </w:rPr>
            <w:t>&gt;</w:t>
          </w:r>
        </w:p>
      </w:tc>
    </w:tr>
    <w:tr w:rsidR="00C62820" w14:paraId="1B8EE0ED" w14:textId="77777777">
      <w:tc>
        <w:tcPr>
          <w:tcW w:w="6379" w:type="dxa"/>
        </w:tcPr>
        <w:p w14:paraId="45A72330" w14:textId="77777777" w:rsidR="00C62820" w:rsidRDefault="00C6282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0F7BF5">
            <w:rPr>
              <w:rFonts w:ascii="Times New Roman" w:hint="eastAsia"/>
            </w:rPr>
            <w:t>前景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37FDB829" w14:textId="17F4369A" w:rsidR="00C62820" w:rsidRDefault="00C62820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927A3E">
            <w:rPr>
              <w:rFonts w:ascii="Times New Roman" w:hint="eastAsia"/>
              <w:noProof/>
            </w:rPr>
            <w:t>14</w:t>
          </w:r>
          <w:r>
            <w:rPr>
              <w:rFonts w:ascii="Times New Roman"/>
              <w:noProof/>
            </w:rPr>
            <w:t>/</w:t>
          </w:r>
          <w:r w:rsidR="00927A3E">
            <w:rPr>
              <w:rFonts w:ascii="Times New Roman" w:hint="eastAsia"/>
              <w:noProof/>
            </w:rPr>
            <w:t>03</w:t>
          </w:r>
          <w:r>
            <w:rPr>
              <w:rFonts w:ascii="Times New Roman"/>
              <w:noProof/>
            </w:rPr>
            <w:t>/</w:t>
          </w:r>
          <w:r w:rsidR="00927A3E">
            <w:rPr>
              <w:rFonts w:ascii="Times New Roman" w:hint="eastAsia"/>
              <w:noProof/>
            </w:rPr>
            <w:t>2024</w:t>
          </w:r>
          <w:r>
            <w:rPr>
              <w:rFonts w:ascii="Times New Roman"/>
              <w:noProof/>
            </w:rPr>
            <w:t>&gt;</w:t>
          </w:r>
        </w:p>
      </w:tc>
    </w:tr>
  </w:tbl>
  <w:p w14:paraId="5357AA61" w14:textId="77777777" w:rsidR="00C62820" w:rsidRDefault="00C6282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D66059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4463BA"/>
    <w:multiLevelType w:val="hybridMultilevel"/>
    <w:tmpl w:val="A53429E4"/>
    <w:lvl w:ilvl="0" w:tplc="90E06F8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0" w:hanging="440"/>
      </w:pPr>
    </w:lvl>
    <w:lvl w:ilvl="2" w:tplc="0409001B" w:tentative="1">
      <w:start w:val="1"/>
      <w:numFmt w:val="lowerRoman"/>
      <w:lvlText w:val="%3."/>
      <w:lvlJc w:val="right"/>
      <w:pPr>
        <w:ind w:left="1860" w:hanging="440"/>
      </w:pPr>
    </w:lvl>
    <w:lvl w:ilvl="3" w:tplc="0409000F" w:tentative="1">
      <w:start w:val="1"/>
      <w:numFmt w:val="decimal"/>
      <w:lvlText w:val="%4."/>
      <w:lvlJc w:val="left"/>
      <w:pPr>
        <w:ind w:left="2300" w:hanging="440"/>
      </w:pPr>
    </w:lvl>
    <w:lvl w:ilvl="4" w:tplc="04090019" w:tentative="1">
      <w:start w:val="1"/>
      <w:numFmt w:val="lowerLetter"/>
      <w:lvlText w:val="%5)"/>
      <w:lvlJc w:val="left"/>
      <w:pPr>
        <w:ind w:left="2740" w:hanging="440"/>
      </w:pPr>
    </w:lvl>
    <w:lvl w:ilvl="5" w:tplc="0409001B" w:tentative="1">
      <w:start w:val="1"/>
      <w:numFmt w:val="lowerRoman"/>
      <w:lvlText w:val="%6."/>
      <w:lvlJc w:val="right"/>
      <w:pPr>
        <w:ind w:left="3180" w:hanging="440"/>
      </w:pPr>
    </w:lvl>
    <w:lvl w:ilvl="6" w:tplc="0409000F" w:tentative="1">
      <w:start w:val="1"/>
      <w:numFmt w:val="decimal"/>
      <w:lvlText w:val="%7."/>
      <w:lvlJc w:val="left"/>
      <w:pPr>
        <w:ind w:left="3620" w:hanging="440"/>
      </w:pPr>
    </w:lvl>
    <w:lvl w:ilvl="7" w:tplc="04090019" w:tentative="1">
      <w:start w:val="1"/>
      <w:numFmt w:val="lowerLetter"/>
      <w:lvlText w:val="%8)"/>
      <w:lvlJc w:val="left"/>
      <w:pPr>
        <w:ind w:left="4060" w:hanging="440"/>
      </w:pPr>
    </w:lvl>
    <w:lvl w:ilvl="8" w:tplc="0409001B" w:tentative="1">
      <w:start w:val="1"/>
      <w:numFmt w:val="lowerRoman"/>
      <w:lvlText w:val="%9."/>
      <w:lvlJc w:val="right"/>
      <w:pPr>
        <w:ind w:left="4500" w:hanging="440"/>
      </w:pPr>
    </w:lvl>
  </w:abstractNum>
  <w:abstractNum w:abstractNumId="2" w15:restartNumberingAfterBreak="0">
    <w:nsid w:val="17B95ADB"/>
    <w:multiLevelType w:val="multilevel"/>
    <w:tmpl w:val="75907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F605F5"/>
    <w:multiLevelType w:val="multilevel"/>
    <w:tmpl w:val="797C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682FAF"/>
    <w:multiLevelType w:val="multilevel"/>
    <w:tmpl w:val="2B44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915EAA"/>
    <w:multiLevelType w:val="multilevel"/>
    <w:tmpl w:val="DC5A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D31298"/>
    <w:multiLevelType w:val="multilevel"/>
    <w:tmpl w:val="17A45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086FC6"/>
    <w:multiLevelType w:val="multilevel"/>
    <w:tmpl w:val="AEAA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A164F9"/>
    <w:multiLevelType w:val="multilevel"/>
    <w:tmpl w:val="DBE6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E245BA"/>
    <w:multiLevelType w:val="multilevel"/>
    <w:tmpl w:val="446C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3F5992"/>
    <w:multiLevelType w:val="multilevel"/>
    <w:tmpl w:val="F3CC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436DD2"/>
    <w:multiLevelType w:val="multilevel"/>
    <w:tmpl w:val="A712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E0A2AFC"/>
    <w:multiLevelType w:val="multilevel"/>
    <w:tmpl w:val="79F8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9744511">
    <w:abstractNumId w:val="0"/>
  </w:num>
  <w:num w:numId="2" w16cid:durableId="102964380">
    <w:abstractNumId w:val="0"/>
  </w:num>
  <w:num w:numId="3" w16cid:durableId="497306590">
    <w:abstractNumId w:val="0"/>
  </w:num>
  <w:num w:numId="4" w16cid:durableId="1622689005">
    <w:abstractNumId w:val="12"/>
  </w:num>
  <w:num w:numId="5" w16cid:durableId="1256013277">
    <w:abstractNumId w:val="7"/>
  </w:num>
  <w:num w:numId="6" w16cid:durableId="245965229">
    <w:abstractNumId w:val="2"/>
  </w:num>
  <w:num w:numId="7" w16cid:durableId="1687749803">
    <w:abstractNumId w:val="5"/>
  </w:num>
  <w:num w:numId="8" w16cid:durableId="570120757">
    <w:abstractNumId w:val="6"/>
  </w:num>
  <w:num w:numId="9" w16cid:durableId="1596397013">
    <w:abstractNumId w:val="1"/>
  </w:num>
  <w:num w:numId="10" w16cid:durableId="2101750207">
    <w:abstractNumId w:val="0"/>
  </w:num>
  <w:num w:numId="11" w16cid:durableId="1258058416">
    <w:abstractNumId w:val="0"/>
  </w:num>
  <w:num w:numId="12" w16cid:durableId="943073662">
    <w:abstractNumId w:val="11"/>
  </w:num>
  <w:num w:numId="13" w16cid:durableId="1621835035">
    <w:abstractNumId w:val="8"/>
  </w:num>
  <w:num w:numId="14" w16cid:durableId="1873373413">
    <w:abstractNumId w:val="4"/>
  </w:num>
  <w:num w:numId="15" w16cid:durableId="335576836">
    <w:abstractNumId w:val="3"/>
  </w:num>
  <w:num w:numId="16" w16cid:durableId="115410972">
    <w:abstractNumId w:val="10"/>
  </w:num>
  <w:num w:numId="17" w16cid:durableId="22485773">
    <w:abstractNumId w:val="13"/>
  </w:num>
  <w:num w:numId="18" w16cid:durableId="471561017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BF5"/>
    <w:rsid w:val="000843C8"/>
    <w:rsid w:val="000A0827"/>
    <w:rsid w:val="000B1E8B"/>
    <w:rsid w:val="000F7BF5"/>
    <w:rsid w:val="00103D92"/>
    <w:rsid w:val="00143EA1"/>
    <w:rsid w:val="0018790B"/>
    <w:rsid w:val="001B257E"/>
    <w:rsid w:val="001C53DF"/>
    <w:rsid w:val="001D545E"/>
    <w:rsid w:val="002136D4"/>
    <w:rsid w:val="003932D7"/>
    <w:rsid w:val="003C0D69"/>
    <w:rsid w:val="004163A8"/>
    <w:rsid w:val="00502611"/>
    <w:rsid w:val="00513789"/>
    <w:rsid w:val="005B3C7C"/>
    <w:rsid w:val="006132A8"/>
    <w:rsid w:val="0064721A"/>
    <w:rsid w:val="00661968"/>
    <w:rsid w:val="00687D72"/>
    <w:rsid w:val="006D3641"/>
    <w:rsid w:val="006E0717"/>
    <w:rsid w:val="006E1BC0"/>
    <w:rsid w:val="006F6F20"/>
    <w:rsid w:val="007243C1"/>
    <w:rsid w:val="007649B9"/>
    <w:rsid w:val="007817CB"/>
    <w:rsid w:val="0078470A"/>
    <w:rsid w:val="00794408"/>
    <w:rsid w:val="007E0553"/>
    <w:rsid w:val="007F6065"/>
    <w:rsid w:val="00827317"/>
    <w:rsid w:val="008848F0"/>
    <w:rsid w:val="008D4FEC"/>
    <w:rsid w:val="008E01EC"/>
    <w:rsid w:val="008F3814"/>
    <w:rsid w:val="0092238E"/>
    <w:rsid w:val="00927923"/>
    <w:rsid w:val="00927A3E"/>
    <w:rsid w:val="0094587A"/>
    <w:rsid w:val="00946615"/>
    <w:rsid w:val="00966AAA"/>
    <w:rsid w:val="00BB39E1"/>
    <w:rsid w:val="00C56CAA"/>
    <w:rsid w:val="00C62820"/>
    <w:rsid w:val="00C91AB0"/>
    <w:rsid w:val="00C91DC6"/>
    <w:rsid w:val="00CD6E07"/>
    <w:rsid w:val="00D374E0"/>
    <w:rsid w:val="00D4333F"/>
    <w:rsid w:val="00D67A2A"/>
    <w:rsid w:val="00E371CC"/>
    <w:rsid w:val="00E6222B"/>
    <w:rsid w:val="00E627ED"/>
    <w:rsid w:val="00E83378"/>
    <w:rsid w:val="00ED32AD"/>
    <w:rsid w:val="00F50869"/>
    <w:rsid w:val="00FD5E16"/>
    <w:rsid w:val="00F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7EAC5B"/>
  <w15:chartTrackingRefBased/>
  <w15:docId w15:val="{40C1D2E3-BE37-4AE6-B8DD-B9778D69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3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3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3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3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3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3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character" w:styleId="aa">
    <w:name w:val="footnote reference"/>
    <w:basedOn w:val="a0"/>
    <w:semiHidden/>
    <w:rPr>
      <w:sz w:val="20"/>
      <w:vertAlign w:val="superscript"/>
    </w:rPr>
  </w:style>
  <w:style w:type="paragraph" w:styleId="ab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ac">
    <w:name w:val="Document Map"/>
    <w:basedOn w:val="a"/>
    <w:semiHidden/>
    <w:pPr>
      <w:shd w:val="clear" w:color="auto" w:fill="000080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styleId="af">
    <w:name w:val="Unresolved Mention"/>
    <w:basedOn w:val="a0"/>
    <w:uiPriority w:val="99"/>
    <w:semiHidden/>
    <w:unhideWhenUsed/>
    <w:rsid w:val="006619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e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albus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vision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4</TotalTime>
  <Pages>11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前景</vt:lpstr>
    </vt:vector>
  </TitlesOfParts>
  <Company>&lt;公司名称&gt;</Company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前景</dc:title>
  <dc:subject>&lt;项目名称&gt;</dc:subject>
  <dc:creator>bjshen</dc:creator>
  <cp:keywords/>
  <cp:lastModifiedBy>启炜 陈</cp:lastModifiedBy>
  <cp:revision>5</cp:revision>
  <cp:lastPrinted>1899-12-31T16:00:00Z</cp:lastPrinted>
  <dcterms:created xsi:type="dcterms:W3CDTF">2024-03-14T09:51:00Z</dcterms:created>
  <dcterms:modified xsi:type="dcterms:W3CDTF">2024-03-14T09:56:00Z</dcterms:modified>
</cp:coreProperties>
</file>